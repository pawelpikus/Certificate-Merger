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12960"/>
      </w:tblGrid>
      <w:tr w:rsidR="009268D9" w:rsidRPr="00CA52CF" w:rsidTr="00985411">
        <w:trPr>
          <w:trHeight w:hRule="exact" w:val="4680"/>
          <w:jc w:val="center"/>
        </w:trPr>
        <w:tc>
          <w:tcPr>
            <w:tcW w:w="5000" w:type="pct"/>
          </w:tcPr>
          <w:p w:rsidR="00CA52CF" w:rsidRPr="00CA52CF" w:rsidRDefault="00CA52CF" w:rsidP="00CA52CF">
            <w:pPr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ZESTAWIENIE OCEN</w:t>
            </w:r>
            <w:r w:rsidR="00903F5E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 xml:space="preserve"> </w:t>
            </w:r>
            <w:r w:rsidRPr="00CA52CF">
              <w:rPr>
                <w:rFonts w:ascii="Georgia" w:hAnsi="Georgia"/>
                <w:b/>
                <w:bCs/>
                <w:smallCaps/>
                <w:sz w:val="60"/>
                <w:szCs w:val="60"/>
                <w:lang w:val="pl-PL"/>
              </w:rPr>
              <w:t>CLIL</w:t>
            </w:r>
          </w:p>
          <w:p w:rsidR="009268D9" w:rsidRPr="00CA52CF" w:rsidRDefault="00CA52CF" w:rsidP="00CA52CF">
            <w:pPr>
              <w:pStyle w:val="Tytu"/>
              <w:rPr>
                <w:sz w:val="24"/>
                <w:szCs w:val="24"/>
                <w:lang w:val="pl-PL"/>
              </w:rPr>
            </w:pPr>
            <w:r w:rsidRPr="00CA52CF">
              <w:rPr>
                <w:rFonts w:ascii="Georgia" w:hAnsi="Georgia"/>
                <w:b/>
                <w:bCs/>
                <w:sz w:val="24"/>
                <w:szCs w:val="24"/>
                <w:lang w:val="pl-PL"/>
              </w:rPr>
              <w:t>Zintegrowane Kształcenie Przedmiotowo-Językowe</w:t>
            </w:r>
          </w:p>
          <w:p w:rsidR="00CA52CF" w:rsidRPr="00CA52CF" w:rsidRDefault="00853ACB">
            <w:pPr>
              <w:pStyle w:val="Nagwek1"/>
              <w:rPr>
                <w:sz w:val="40"/>
                <w:szCs w:val="40"/>
                <w:lang w:val="pl-PL"/>
              </w:rPr>
            </w:pPr>
            <w:r>
              <w:rPr>
                <w:sz w:val="40"/>
                <w:szCs w:val="40"/>
                <w:lang w:val="pl-PL"/>
              </w:rPr>
              <w:fldChar w:fldCharType="begin"/>
            </w:r>
            <w:r>
              <w:rPr>
                <w:sz w:val="40"/>
                <w:szCs w:val="40"/>
                <w:lang w:val="pl-PL"/>
              </w:rPr>
              <w:instrText xml:space="preserve"> MERGEFIELD  name </w:instrText>
            </w:r>
            <w:r>
              <w:rPr>
                <w:sz w:val="40"/>
                <w:szCs w:val="40"/>
                <w:lang w:val="pl-PL"/>
              </w:rPr>
              <w:fldChar w:fldCharType="separate"/>
            </w:r>
            <w:r>
              <w:rPr>
                <w:noProof/>
                <w:sz w:val="40"/>
                <w:szCs w:val="40"/>
                <w:lang w:val="pl-PL"/>
              </w:rPr>
              <w:t>«name»</w:t>
            </w:r>
            <w:r>
              <w:rPr>
                <w:sz w:val="40"/>
                <w:szCs w:val="40"/>
                <w:lang w:val="pl-PL"/>
              </w:rPr>
              <w:fldChar w:fldCharType="end"/>
            </w:r>
          </w:p>
          <w:p w:rsidR="00CA52CF" w:rsidRPr="00CA52CF" w:rsidRDefault="00CA52CF">
            <w:pPr>
              <w:pStyle w:val="Nagwek1"/>
              <w:rPr>
                <w:sz w:val="20"/>
                <w:szCs w:val="20"/>
                <w:lang w:val="pl-PL"/>
              </w:rPr>
            </w:pPr>
          </w:p>
          <w:p w:rsidR="00CA52CF" w:rsidRDefault="00DA6C0C">
            <w:pPr>
              <w:pStyle w:val="Nagwek1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uczestniczył</w:t>
            </w:r>
            <w:r w:rsidR="00CB7D75">
              <w:rPr>
                <w:sz w:val="22"/>
                <w:szCs w:val="22"/>
                <w:lang w:val="pl-PL"/>
              </w:rPr>
              <w:t>A</w:t>
            </w:r>
            <w:r w:rsidR="00CA52CF" w:rsidRPr="00CA52CF">
              <w:rPr>
                <w:sz w:val="22"/>
                <w:szCs w:val="22"/>
                <w:lang w:val="pl-PL"/>
              </w:rPr>
              <w:t xml:space="preserve"> w zajęciach z zakresu Zintegrowanego Kształcenia Przedmiotowo-Językowego prowadzonych w oparciu o autorskie rozwiązania programowe </w:t>
            </w:r>
          </w:p>
          <w:p w:rsidR="009268D9" w:rsidRPr="00783882" w:rsidRDefault="00CA52CF" w:rsidP="00783882">
            <w:pPr>
              <w:pStyle w:val="Nagwek1"/>
              <w:rPr>
                <w:sz w:val="22"/>
                <w:szCs w:val="22"/>
                <w:lang w:val="pl-PL"/>
              </w:rPr>
            </w:pPr>
            <w:r w:rsidRPr="00CA52CF">
              <w:rPr>
                <w:sz w:val="22"/>
                <w:szCs w:val="22"/>
                <w:lang w:val="pl-PL"/>
              </w:rPr>
              <w:t>w Dwujęzycznej SzkoLE Podstawowej Smart School w Za</w:t>
            </w:r>
            <w:r w:rsidR="00903F5E">
              <w:rPr>
                <w:sz w:val="22"/>
                <w:szCs w:val="22"/>
                <w:lang w:val="pl-PL"/>
              </w:rPr>
              <w:t>mościu</w:t>
            </w:r>
            <w:r>
              <w:rPr>
                <w:sz w:val="22"/>
                <w:szCs w:val="22"/>
                <w:lang w:val="pl-PL"/>
              </w:rPr>
              <w:t xml:space="preserve"> w roku szkolnym 201</w:t>
            </w:r>
            <w:r w:rsidR="00903F5E">
              <w:rPr>
                <w:sz w:val="22"/>
                <w:szCs w:val="22"/>
                <w:lang w:val="pl-PL"/>
              </w:rPr>
              <w:t>9</w:t>
            </w:r>
            <w:r>
              <w:rPr>
                <w:sz w:val="22"/>
                <w:szCs w:val="22"/>
                <w:lang w:val="pl-PL"/>
              </w:rPr>
              <w:t>/20</w:t>
            </w:r>
            <w:r w:rsidR="00903F5E">
              <w:rPr>
                <w:sz w:val="22"/>
                <w:szCs w:val="22"/>
                <w:lang w:val="pl-PL"/>
              </w:rPr>
              <w:t>20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2116"/>
              <w:gridCol w:w="3698"/>
              <w:gridCol w:w="2116"/>
            </w:tblGrid>
            <w:tr w:rsidR="009268D9" w:rsidRPr="00CA52CF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CA52CF" w:rsidRDefault="005754CB">
                  <w:pPr>
                    <w:jc w:val="lef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6" o:spid="_x0000_s1027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29,1l1328,566r12,l1331,549r-19,-36l1295,476r-13,-38l1269,400r-12,-37l1248,325r-9,-37l1230,252r-14,-52l1201,154r-16,-38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20,-34l182,237r10,-28l197,183r2,-22l196,141r-5,-17l184,109,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9,294r1,-1l822,292r2,-3l828,287r11,-6l853,274r18,-6l889,264r22,-4l934,258r24,1l985,264r14,3l1007,239r12,-28l1037,186r18,-21l1076,146r22,-15l1121,120r22,-8l1160,110r20,-1l1181,109,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<v:path arrowok="t" o:connecttype="custom" o:connectlocs="376205621,53326665;380139943,55746015;364603741,49596675;302861104,57257950;233552244,87701438;205606649,89213690;283188226,62298263;103005203,32762190;121467129,51108928;186639948,20665440;187547844,14818678;7667241,15625128;107948439,16633190;123787696,50201513;126814121,36592828;181494676,8367078;190978026,19153188;185832753,20564475;157685440,9173528;141947201,51209575;184420400,83568540;246566477,63709550;320213415,38407340;306795743,43044428;232644030,75302428;163335170,78225650;139525934,31955740;10592966,4032250;19269439,23790275;49030825,20262215;52259287,45967650;30669599,39012178;42372180,38810565;35915573,36088638;45096186,47883128;51956549,25100915;19672877,27923490;22800321,60786328;68804403,60483750;121265410,60987940;111479639,57963753;50745916,71068565;12308057,51512153;20076316,16229965;5346992,8165465;8777174,17641253;1513372,8266113;118844142,6854825;132161113,26612850;126713420,13508038;132363150,47580550;149312022,72278240;136499508,58971815;146386298,74798238;109461810,51612800;91403005,26612850;82928569,29435425;101592532,24092853;116019436,5947728;99372984,5645150;98868844,7459663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</w:tcPr>
                <w:p w:rsidR="009268D9" w:rsidRPr="00CA52CF" w:rsidRDefault="00783882" w:rsidP="00783882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WYNIKI KLASYFIKACJI ROCZNEJ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CA52CF" w:rsidRDefault="005754CB">
                  <w:pPr>
                    <w:jc w:val="right"/>
                    <w:rPr>
                      <w:lang w:val="pl-PL"/>
                    </w:rPr>
                  </w:pPr>
                  <w:r>
                    <w:rPr>
                      <w:noProof/>
                      <w:lang w:val="pl-PL" w:eastAsia="pl-PL"/>
                    </w:rPr>
                  </w:r>
                  <w:r>
                    <w:rPr>
                      <w:noProof/>
                      <w:lang w:val="pl-PL" w:eastAsia="pl-PL"/>
                    </w:rPr>
                    <w:pict>
                      <v:shape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73,154r-15,46l2545,252r-10,36l2526,325r-10,38l2505,400r-12,38l2479,476r-18,37l2443,549r-9,17l2446,566r28,-2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-1,l2953,294r-3,-1l2946,290r-17,-9l2911,273r-21,-6l2868,264r-24,-1l2819,265r-26,7l2778,278r4,26l2781,342r-5,39l2765,413r-14,29l2734,469r-22,23l2689,512r-27,17l2634,542r-30,12l2571,562r-32,5l2523,568r-5,6l2487,609r-35,35l2413,677r-43,34l2323,743r-52,29l2322,739r45,-32l2406,674r34,-34l2471,606r26,-35l2498,569r-18,1l2451,570r-20,-1l2421,585r-25,36l2367,655r-34,34l2296,721r-42,31l2206,781r-53,27l2096,834r57,-27l2206,779r47,-31l2294,717r36,-31l2361,652r28,-35l2412,582r7,-14l2400,567r-17,-4l2400,564r21,2l2431,546r18,-38l2463,472r12,-38l2486,397r9,-38l2503,322r8,-37l2519,247r13,-46l2546,160r15,-35l2564,118r-24,6l2518,134r-20,14l2483,167r-10,21l2466,211r-1,25l2468,263r,2l2468,267r-1,l2466,267r-1,-1l2464,264r-4,-29l2461,210r6,-22l2477,168r11,-16l2502,139r17,-12l2537,119r19,-6l2568,111r10,-17l2597,68r19,-21l2637,29r22,-12l2681,7r23,-6l2720,xe" fillcolor="#ebc77c [3205]" stroked="f" strokeweight="0">
                        <v:path arrowok="t" o:connecttype="custom" o:connectlocs="103564421,65221803;182499532,89314338;140912091,85886925;72878749,54737953;14131723,50403125;201773,55846663;6964816,52217638;273648094,32258000;266986096,52318603;190675620,23185438;373477652,14012228;371458971,16028353;256892054,25403175;252652600,56754078;277382956,25302528;225701791,9173528;239631423,53326665;188757666,85685313;118604280,60786328;38256124,40322500;93672152,45161200;160595267,76612750;221159519,74596625;240338104,32560578;202990116,8064500;192391483,28125103;190574575,10383203;371963562,4032250;375698424,19153188;378726605,14617065;363484655,9677400;365907200,30443488;358740611,65826640;303324584,60685363;249422647,71270178;280815000,53729890;336129982,67943413;365099791,49092803;347637070,19254153;326742622,36189603;345517343,45463778;342388117,38306375;341782481,33266063;345315570,47681515;323411623,35383153;351169841,18749963;360254702,11189653;280512182,2520315;281016773,9879013;270720958,1310640;274455503,16633190;296258723,28326715;295653086,28326715;277685774,44556363;247504693,64919225;250331101,57459563;217323612,81350803;244375467,57056338;258507189,12600940;249018783,26915428;258002598,11391265" o:connectangles="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3A422F" w:rsidRDefault="003A422F">
            <w:pPr>
              <w:rPr>
                <w:lang w:val="pl-PL"/>
              </w:rPr>
            </w:pPr>
          </w:p>
          <w:p w:rsidR="003A422F" w:rsidRPr="008634E7" w:rsidRDefault="00903F5E" w:rsidP="00903F5E">
            <w:r>
              <w:t>GEOGRAPHY</w:t>
            </w:r>
            <w:r w:rsidR="005C73A1" w:rsidRPr="008634E7">
              <w:t xml:space="preserve"> ………………………………………………… </w:t>
            </w:r>
            <w:fldSimple w:instr=" MERGEFIELD  geography  \* MERGEFORMAT ">
              <w:r w:rsidR="00853ACB">
                <w:rPr>
                  <w:noProof/>
                </w:rPr>
                <w:t>«geography»</w:t>
              </w:r>
            </w:fldSimple>
          </w:p>
          <w:p w:rsidR="005C73A1" w:rsidRPr="008634E7" w:rsidRDefault="005A59B0" w:rsidP="00903F5E">
            <w:r>
              <w:t>CIVICS</w:t>
            </w:r>
            <w:r w:rsidR="005C73A1" w:rsidRPr="008634E7">
              <w:t>…………………………………………………</w:t>
            </w:r>
            <w:fldSimple w:instr=" MERGEFIELD  civics  \* MERGEFORMAT ">
              <w:r w:rsidR="00853ACB">
                <w:rPr>
                  <w:noProof/>
                </w:rPr>
                <w:t>«civics»</w:t>
              </w:r>
            </w:fldSimple>
          </w:p>
          <w:p w:rsidR="005C73A1" w:rsidRPr="00853ACB" w:rsidRDefault="00903F5E" w:rsidP="00853ACB">
            <w:pPr>
              <w:rPr>
                <w:lang w:val="en-GB"/>
              </w:rPr>
            </w:pPr>
            <w:r w:rsidRPr="00853ACB">
              <w:rPr>
                <w:lang w:val="en-GB"/>
              </w:rPr>
              <w:t>INFORMATION TECHNOLOGY</w:t>
            </w:r>
            <w:r w:rsidR="005C73A1" w:rsidRPr="00853ACB">
              <w:rPr>
                <w:lang w:val="en-GB"/>
              </w:rPr>
              <w:t xml:space="preserve"> …………………………………</w:t>
            </w:r>
            <w:bookmarkStart w:id="0" w:name="_GoBack"/>
            <w:bookmarkEnd w:id="0"/>
            <w:r w:rsidR="00853ACB">
              <w:rPr>
                <w:lang w:val="en-GB"/>
              </w:rPr>
              <w:fldChar w:fldCharType="begin"/>
            </w:r>
            <w:r w:rsidR="00853ACB">
              <w:rPr>
                <w:lang w:val="en-GB"/>
              </w:rPr>
              <w:instrText xml:space="preserve"> MERGEFIELD  it  \* MERGEFORMAT </w:instrText>
            </w:r>
            <w:r w:rsidR="00853ACB">
              <w:rPr>
                <w:lang w:val="en-GB"/>
              </w:rPr>
              <w:fldChar w:fldCharType="separate"/>
            </w:r>
            <w:r w:rsidR="00853ACB">
              <w:rPr>
                <w:noProof/>
                <w:lang w:val="en-GB"/>
              </w:rPr>
              <w:t>«it»</w:t>
            </w:r>
            <w:r w:rsidR="00853ACB">
              <w:rPr>
                <w:lang w:val="en-GB"/>
              </w:rPr>
              <w:fldChar w:fldCharType="end"/>
            </w:r>
          </w:p>
        </w:tc>
      </w:tr>
      <w:tr w:rsidR="009268D9" w:rsidRPr="00CA52CF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365"/>
              <w:gridCol w:w="6227"/>
              <w:gridCol w:w="3368"/>
            </w:tblGrid>
            <w:tr w:rsidR="009268D9" w:rsidRPr="00CA52CF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268D9" w:rsidRPr="00CA52CF" w:rsidRDefault="00C94614" w:rsidP="0026624E">
                  <w:pPr>
                    <w:pStyle w:val="Data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</w:t>
                  </w:r>
                  <w:r w:rsidR="00903F5E">
                    <w:rPr>
                      <w:lang w:val="pl-PL"/>
                    </w:rPr>
                    <w:t>6</w:t>
                  </w:r>
                  <w:r w:rsidRPr="00CA52CF">
                    <w:rPr>
                      <w:lang w:val="pl-PL"/>
                    </w:rPr>
                    <w:t xml:space="preserve"> czerwca</w:t>
                  </w:r>
                </w:p>
                <w:p w:rsidR="0026624E" w:rsidRPr="00CA52CF" w:rsidRDefault="00C94614" w:rsidP="00903F5E">
                  <w:pPr>
                    <w:pStyle w:val="Year"/>
                    <w:rPr>
                      <w:lang w:val="pl-PL"/>
                    </w:rPr>
                  </w:pPr>
                  <w:r w:rsidRPr="00CA52CF">
                    <w:rPr>
                      <w:lang w:val="pl-PL"/>
                    </w:rPr>
                    <w:t>20</w:t>
                  </w:r>
                  <w:r w:rsidR="00903F5E">
                    <w:rPr>
                      <w:lang w:val="pl-PL"/>
                    </w:rPr>
                    <w:t>20</w: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7"/>
                  </w:tblGrid>
                  <w:tr w:rsidR="009268D9" w:rsidRPr="00CA52CF" w:rsidTr="00953F94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6E6E6E" w:themeColor="background2" w:themeShade="80"/>
                        </w:tcBorders>
                        <w:vAlign w:val="bottom"/>
                      </w:tcPr>
                      <w:p w:rsidR="009268D9" w:rsidRPr="00CA52CF" w:rsidRDefault="009268D9">
                        <w:pPr>
                          <w:pStyle w:val="SignatureLine"/>
                          <w:rPr>
                            <w:lang w:val="pl-PL"/>
                          </w:rPr>
                        </w:pPr>
                      </w:p>
                    </w:tc>
                  </w:tr>
                  <w:tr w:rsidR="009268D9" w:rsidRPr="00CA52CF" w:rsidTr="00953F94">
                    <w:tc>
                      <w:tcPr>
                        <w:tcW w:w="6356" w:type="dxa"/>
                        <w:tcBorders>
                          <w:top w:val="thinThickLargeGap" w:sz="12" w:space="0" w:color="6E6E6E" w:themeColor="background2" w:themeShade="80"/>
                        </w:tcBorders>
                      </w:tcPr>
                      <w:p w:rsidR="009268D9" w:rsidRPr="00CA52CF" w:rsidRDefault="00CA52CF" w:rsidP="009C0B5A">
                        <w:pPr>
                          <w:pStyle w:val="Podpis"/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CA52CF">
                          <w:rPr>
                            <w:rStyle w:val="Pogrubienie"/>
                            <w:sz w:val="20"/>
                            <w:szCs w:val="20"/>
                            <w:lang w:val="pl-PL"/>
                          </w:rPr>
                          <w:t>DYREKTOR SZKOŁY</w:t>
                        </w:r>
                      </w:p>
                    </w:tc>
                  </w:tr>
                </w:tbl>
                <w:p w:rsidR="009268D9" w:rsidRPr="00CA52CF" w:rsidRDefault="009268D9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268D9" w:rsidRPr="00CA52CF" w:rsidRDefault="0055665A">
                  <w:pPr>
                    <w:rPr>
                      <w:lang w:val="pl-PL"/>
                    </w:rPr>
                  </w:pPr>
                  <w:r w:rsidRPr="00CA52CF">
                    <w:rPr>
                      <w:noProof/>
                      <w:lang w:val="pl-PL" w:eastAsia="pl-PL"/>
                    </w:rPr>
                    <w:drawing>
                      <wp:inline distT="0" distB="0" distL="0" distR="0">
                        <wp:extent cx="1800000" cy="1809571"/>
                        <wp:effectExtent l="0" t="0" r="0" b="0"/>
                        <wp:docPr id="48" name="Picture 48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\Pictures\logo m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0" cy="1809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268D9" w:rsidRPr="00CA52CF" w:rsidRDefault="009268D9">
            <w:pPr>
              <w:rPr>
                <w:lang w:val="pl-PL"/>
              </w:rPr>
            </w:pPr>
          </w:p>
        </w:tc>
      </w:tr>
    </w:tbl>
    <w:p w:rsidR="00AA78DE" w:rsidRPr="00CA52CF" w:rsidRDefault="00AA78DE" w:rsidP="0055665A">
      <w:pPr>
        <w:pStyle w:val="Bezodstpw"/>
        <w:rPr>
          <w:lang w:val="pl-PL"/>
        </w:rPr>
      </w:pPr>
    </w:p>
    <w:sectPr w:rsidR="00AA78DE" w:rsidRPr="00CA52CF" w:rsidSect="00BD4414">
      <w:headerReference w:type="default" r:id="rId8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D3A" w:rsidRDefault="00466D3A" w:rsidP="00C4485E">
      <w:r>
        <w:separator/>
      </w:r>
    </w:p>
  </w:endnote>
  <w:endnote w:type="continuationSeparator" w:id="0">
    <w:p w:rsidR="00466D3A" w:rsidRDefault="00466D3A" w:rsidP="00C44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D3A" w:rsidRDefault="00466D3A" w:rsidP="00C4485E">
      <w:r>
        <w:separator/>
      </w:r>
    </w:p>
  </w:footnote>
  <w:footnote w:type="continuationSeparator" w:id="0">
    <w:p w:rsidR="00466D3A" w:rsidRDefault="00466D3A" w:rsidP="00C44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85E" w:rsidRDefault="005754CB">
    <w:pPr>
      <w:pStyle w:val="Nagwek"/>
    </w:pPr>
    <w:r>
      <w:rPr>
        <w:noProof/>
        <w:lang w:val="pl-PL" w:eastAsia="pl-PL"/>
      </w:rPr>
      <w:pict>
        <v:group id="Group 45" o:spid="_x0000_s4097" alt="Tytuł: Two-tone filigree frame and gold stamp" style="position:absolute;left:0;text-align:left;margin-left:0;margin-top:0;width:756.35pt;height:586.45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">
          <v:group id="Group 54" o:spid="_x0000_s4102" alt="Two-tone filigree frame" style="position:absolute;width:96113;height:74549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<o:lock v:ext="edit" aspectratio="t"/>
            <v:group id="Group 2" o:spid="_x0000_s4104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o:lock v:ext="edit" aspectratio="t"/>
              <v:shape id="Freeform 4" o:spid="_x0000_s4144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<o:lock v:ext="edit" verticies="t"/>
              </v:shape>
              <v:shape id="Freeform 5" o:spid="_x0000_s4143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<o:lock v:ext="edit" verticies="t"/>
              </v:shape>
              <v:shape id="Freeform 6" o:spid="_x0000_s4142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</v:shape>
              <v:shape id="Freeform 7" o:spid="_x0000_s414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</v:shape>
              <v:shape id="Freeform 8" o:spid="_x0000_s4140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<o:lock v:ext="edit" verticies="t"/>
              </v:shape>
              <v:rect id="Rectangle 9" o:spid="_x0000_s4139" style="position:absolute;left:7588;top:73660;width:84074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<v:shape id="Freeform 10" o:spid="_x0000_s4138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<o:lock v:ext="edit" verticies="t"/>
              </v:shape>
              <v:shape id="Freeform 11" o:spid="_x0000_s4137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<o:lock v:ext="edit" verticies="t"/>
              </v:shape>
              <v:shape id="Freeform 12" o:spid="_x0000_s41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</v:shape>
              <v:shape id="Freeform 13" o:spid="_x0000_s4135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</v:shape>
              <v:shape id="Freeform 14" o:spid="_x0000_s4134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<o:lock v:ext="edit" verticies="t"/>
              </v:shape>
              <v:shape id="Freeform 15" o:spid="_x0000_s4133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<o:lock v:ext="edit" verticies="t"/>
              </v:shape>
              <v:shape id="Freeform 16" o:spid="_x0000_s4132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<o:lock v:ext="edit" verticies="t"/>
              </v:shape>
              <v:shape id="Freeform 17" o:spid="_x0000_s413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</v:shape>
              <v:shape id="Freeform 18" o:spid="_x0000_s4130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</v:shape>
              <v:shape id="Freeform 19" o:spid="_x0000_s4129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<o:lock v:ext="edit" verticies="t"/>
              </v:shape>
              <v:shape id="Freeform 20" o:spid="_x0000_s4128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</v:shape>
              <v:rect id="Rectangle 21" o:spid="_x0000_s4127" style="position:absolute;left:7858;top:349;width:84042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<v:shape id="Freeform 22" o:spid="_x0000_s412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<o:lock v:ext="edit" verticies="t"/>
              </v:shape>
              <v:shape id="Freeform 23" o:spid="_x0000_s4125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<o:lock v:ext="edit" verticies="t"/>
              </v:shape>
              <v:shape id="Freeform 24" o:spid="_x0000_s4124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</v:shape>
              <v:shape id="Freeform 25" o:spid="_x0000_s4123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</v:shape>
              <v:shape id="Freeform 26" o:spid="_x0000_s4122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<o:lock v:ext="edit" verticies="t"/>
              </v:shape>
              <v:shape id="Freeform 27" o:spid="_x0000_s412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</v:shape>
              <v:shape id="Freeform 28" o:spid="_x0000_s4120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<o:lock v:ext="edit" verticies="t"/>
              </v:shape>
              <v:shape id="Freeform 29" o:spid="_x0000_s4119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<o:lock v:ext="edit" verticies="t"/>
              </v:shape>
              <v:shape id="Freeform 30" o:spid="_x0000_s4118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</v:shape>
              <v:shape id="Freeform 31" o:spid="_x0000_s4117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<o:lock v:ext="edit" verticies="t"/>
              </v:shape>
              <v:shape id="Freeform 32" o:spid="_x0000_s411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</v:shape>
              <v:shape id="Freeform 33" o:spid="_x0000_s4115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<o:lock v:ext="edit" verticies="t"/>
              </v:shape>
              <v:shape id="Freeform 34" o:spid="_x0000_s4114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<o:lock v:ext="edit" verticies="t"/>
              </v:shape>
              <v:shape id="Freeform 35" o:spid="_x0000_s4113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<o:lock v:ext="edit" verticies="t"/>
              </v:shape>
              <v:shape id="Freeform 36" o:spid="_x0000_s4112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<o:lock v:ext="edit" verticies="t"/>
              </v:shape>
              <v:shape id="Freeform 37" o:spid="_x0000_s411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<o:lock v:ext="edit" verticies="t"/>
              </v:shape>
              <v:shape id="Freeform 38" o:spid="_x0000_s4110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</v:shape>
              <v:shape id="Freeform 39" o:spid="_x0000_s4109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<o:lock v:ext="edit" verticies="t"/>
              </v:shape>
              <v:shape id="Freeform 40" o:spid="_x0000_s4108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</v:shape>
              <v:shape id="Freeform 41" o:spid="_x0000_s4107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<o:lock v:ext="edit" verticies="t"/>
              </v:shape>
              <v:shape id="Freeform 42" o:spid="_x0000_s410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<o:lock v:ext="edit" verticies="t"/>
              </v:shape>
              <v:shape id="Freeform 43" o:spid="_x0000_s4105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<o:lock v:ext="edit" verticies="t"/>
              </v:shape>
            </v:group>
            <v:shape id="Freeform 3" o:spid="_x0000_s4103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<o:lock v:ext="edit" aspectratio="t" verticies="t"/>
            </v:shape>
          </v:group>
          <v:group id="Group 35" o:spid="_x0000_s4098" alt="Award seal art" style="position:absolute;left:6953;top:47910;width:19111;height:19111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<o:lock v:ext="edit" aspectratio="t"/>
            <v:shape id="Freeform 58" o:spid="_x0000_s4101" alt="Award seal art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<o:lock v:ext="edit" verticies="t"/>
            </v:shape>
            <v:oval id="Oval 59" o:spid="_x0000_s4100" style="position:absolute;left:1920;top:1698;width:18923;height:190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<v:stroke joinstyle="miter"/>
            </v:oval>
            <v:oval id="Oval 60" o:spid="_x0000_s4099" style="position:absolute;left:2254;top:2032;width:18240;height:183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<v:stroke joinstyle="miter"/>
              <v:textbox inset="0,0,0,0">
                <w:txbxContent>
                  <w:p w:rsidR="0026624E" w:rsidRDefault="0026624E" w:rsidP="0026624E"/>
                </w:txbxContent>
              </v:textbox>
            </v:oval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640AFCE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781AC4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4E89C4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8D736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8DB50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DAA3BA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4CF0D0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32C24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1612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1003A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4614"/>
    <w:rsid w:val="00020F5E"/>
    <w:rsid w:val="00023816"/>
    <w:rsid w:val="00033496"/>
    <w:rsid w:val="000C6F61"/>
    <w:rsid w:val="0017598D"/>
    <w:rsid w:val="0026624E"/>
    <w:rsid w:val="002E5158"/>
    <w:rsid w:val="0032087B"/>
    <w:rsid w:val="00346997"/>
    <w:rsid w:val="003A422F"/>
    <w:rsid w:val="00406005"/>
    <w:rsid w:val="00466D3A"/>
    <w:rsid w:val="004713FA"/>
    <w:rsid w:val="00475043"/>
    <w:rsid w:val="004C4351"/>
    <w:rsid w:val="00512823"/>
    <w:rsid w:val="005304AC"/>
    <w:rsid w:val="00534C8C"/>
    <w:rsid w:val="0055665A"/>
    <w:rsid w:val="005754CB"/>
    <w:rsid w:val="005A59B0"/>
    <w:rsid w:val="005B5DAB"/>
    <w:rsid w:val="005C73A1"/>
    <w:rsid w:val="00653FA3"/>
    <w:rsid w:val="006E4AA1"/>
    <w:rsid w:val="00703EBA"/>
    <w:rsid w:val="00783882"/>
    <w:rsid w:val="007839DF"/>
    <w:rsid w:val="007B78B4"/>
    <w:rsid w:val="007C536E"/>
    <w:rsid w:val="00853ACB"/>
    <w:rsid w:val="008634E7"/>
    <w:rsid w:val="008D0349"/>
    <w:rsid w:val="008D21A9"/>
    <w:rsid w:val="00903F5E"/>
    <w:rsid w:val="009268D9"/>
    <w:rsid w:val="00944A5F"/>
    <w:rsid w:val="00953F94"/>
    <w:rsid w:val="00962E73"/>
    <w:rsid w:val="00985411"/>
    <w:rsid w:val="009C0B5A"/>
    <w:rsid w:val="00A36918"/>
    <w:rsid w:val="00A442A8"/>
    <w:rsid w:val="00A8747E"/>
    <w:rsid w:val="00A97CA9"/>
    <w:rsid w:val="00AA78DE"/>
    <w:rsid w:val="00AD680A"/>
    <w:rsid w:val="00B218D0"/>
    <w:rsid w:val="00B53952"/>
    <w:rsid w:val="00B66603"/>
    <w:rsid w:val="00BD4414"/>
    <w:rsid w:val="00C4485E"/>
    <w:rsid w:val="00C70768"/>
    <w:rsid w:val="00C94614"/>
    <w:rsid w:val="00CA218C"/>
    <w:rsid w:val="00CA52CF"/>
    <w:rsid w:val="00CB7D75"/>
    <w:rsid w:val="00CF7F74"/>
    <w:rsid w:val="00D20D5E"/>
    <w:rsid w:val="00DA6C0C"/>
    <w:rsid w:val="00DB25B2"/>
    <w:rsid w:val="00DD49CB"/>
    <w:rsid w:val="00ED1B77"/>
    <w:rsid w:val="00F940B6"/>
    <w:rsid w:val="00FA64EF"/>
    <w:rsid w:val="00FE4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4A5F"/>
  </w:style>
  <w:style w:type="paragraph" w:styleId="Nagwek1">
    <w:name w:val="heading 1"/>
    <w:basedOn w:val="Normalny"/>
    <w:next w:val="Normalny"/>
    <w:link w:val="Nagwek1Znak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BD4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4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BD4414"/>
    <w:rPr>
      <w:color w:val="808080"/>
    </w:rPr>
  </w:style>
  <w:style w:type="paragraph" w:styleId="Tytu">
    <w:name w:val="Title"/>
    <w:basedOn w:val="Normalny"/>
    <w:next w:val="Normalny"/>
    <w:link w:val="TytuZnak"/>
    <w:uiPriority w:val="1"/>
    <w:qFormat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ytuZnak">
    <w:name w:val="Tytuł Znak"/>
    <w:basedOn w:val="Domylnaczcionkaakapitu"/>
    <w:link w:val="Tytu"/>
    <w:uiPriority w:val="1"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ny"/>
    <w:uiPriority w:val="4"/>
    <w:qFormat/>
    <w:rsid w:val="00BD4414"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Nagwek1Znak">
    <w:name w:val="Nagłówek 1 Znak"/>
    <w:basedOn w:val="Domylnaczcionkaakapitu"/>
    <w:link w:val="Nagwek1"/>
    <w:uiPriority w:val="3"/>
    <w:rsid w:val="00953F94"/>
    <w:rPr>
      <w:caps/>
      <w:color w:val="6E6E6E" w:themeColor="background2" w:themeShade="80"/>
      <w:spacing w:val="24"/>
    </w:rPr>
  </w:style>
  <w:style w:type="character" w:styleId="Uwydatnienie">
    <w:name w:val="Emphasis"/>
    <w:basedOn w:val="Domylnaczcionkaakapitu"/>
    <w:uiPriority w:val="9"/>
    <w:unhideWhenUsed/>
    <w:qFormat/>
    <w:rsid w:val="00BD4414"/>
    <w:rPr>
      <w:i/>
      <w:iCs/>
      <w:caps w:val="0"/>
      <w:smallCaps w:val="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4414"/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4414"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ny"/>
    <w:uiPriority w:val="8"/>
    <w:qFormat/>
    <w:rsid w:val="00BD4414"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Podpis">
    <w:name w:val="Signature"/>
    <w:basedOn w:val="Normalny"/>
    <w:link w:val="PodpisZnak"/>
    <w:uiPriority w:val="10"/>
    <w:unhideWhenUsed/>
    <w:qFormat/>
    <w:rsid w:val="00BD4414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PodpisZnak">
    <w:name w:val="Podpis Znak"/>
    <w:basedOn w:val="Domylnaczcionkaakapitu"/>
    <w:link w:val="Podpis"/>
    <w:uiPriority w:val="10"/>
    <w:rsid w:val="00962E73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8"/>
    <w:unhideWhenUsed/>
    <w:qFormat/>
    <w:rsid w:val="00BD441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Wyrnienieintensywne">
    <w:name w:val="Intense Emphasis"/>
    <w:basedOn w:val="Domylnaczcionkaakapitu"/>
    <w:uiPriority w:val="2"/>
    <w:unhideWhenUsed/>
    <w:qFormat/>
    <w:rsid w:val="00BD4414"/>
    <w:rPr>
      <w:i/>
      <w:iCs/>
      <w:caps/>
      <w:smallCaps w:val="0"/>
      <w:color w:val="332411" w:themeColor="text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BD4414"/>
    <w:rPr>
      <w:rFonts w:asciiTheme="majorHAnsi" w:eastAsiaTheme="majorEastAsia" w:hAnsiTheme="majorHAnsi" w:cstheme="majorBidi"/>
      <w:sz w:val="26"/>
      <w:szCs w:val="26"/>
    </w:rPr>
  </w:style>
  <w:style w:type="paragraph" w:styleId="Data">
    <w:name w:val="Date"/>
    <w:basedOn w:val="Normalny"/>
    <w:next w:val="Normalny"/>
    <w:link w:val="DataZnak"/>
    <w:uiPriority w:val="6"/>
    <w:unhideWhenUsed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aZnak">
    <w:name w:val="Data Znak"/>
    <w:basedOn w:val="Domylnaczcionkaakapitu"/>
    <w:link w:val="Data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ny"/>
    <w:uiPriority w:val="7"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Nagwek">
    <w:name w:val="header"/>
    <w:basedOn w:val="Normalny"/>
    <w:link w:val="NagwekZnak"/>
    <w:uiPriority w:val="99"/>
    <w:unhideWhenUsed/>
    <w:rsid w:val="00B218D0"/>
  </w:style>
  <w:style w:type="character" w:customStyle="1" w:styleId="NagwekZnak">
    <w:name w:val="Nagłówek Znak"/>
    <w:basedOn w:val="Domylnaczcionkaakapitu"/>
    <w:link w:val="Nagwek"/>
    <w:uiPriority w:val="99"/>
    <w:rsid w:val="00B218D0"/>
  </w:style>
  <w:style w:type="paragraph" w:styleId="Stopka">
    <w:name w:val="footer"/>
    <w:basedOn w:val="Normalny"/>
    <w:link w:val="StopkaZnak"/>
    <w:uiPriority w:val="99"/>
    <w:unhideWhenUsed/>
    <w:rsid w:val="00962E73"/>
  </w:style>
  <w:style w:type="character" w:customStyle="1" w:styleId="StopkaZnak">
    <w:name w:val="Stopka Znak"/>
    <w:basedOn w:val="Domylnaczcionkaakapitu"/>
    <w:link w:val="Stopka"/>
    <w:uiPriority w:val="99"/>
    <w:rsid w:val="00962E73"/>
  </w:style>
  <w:style w:type="paragraph" w:styleId="Bezodstpw">
    <w:name w:val="No Spacing"/>
    <w:uiPriority w:val="11"/>
    <w:qFormat/>
    <w:rsid w:val="0055665A"/>
  </w:style>
  <w:style w:type="paragraph" w:styleId="Bibliografia">
    <w:name w:val="Bibliography"/>
    <w:basedOn w:val="Normalny"/>
    <w:next w:val="Normalny"/>
    <w:uiPriority w:val="37"/>
    <w:semiHidden/>
    <w:unhideWhenUsed/>
    <w:rsid w:val="00AA78DE"/>
  </w:style>
  <w:style w:type="paragraph" w:styleId="Tekstblokowy">
    <w:name w:val="Block Text"/>
    <w:basedOn w:val="Normalny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A78D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A78DE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A78DE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A78DE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A78DE"/>
    <w:rPr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A78DE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A78DE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A78DE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A78DE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A78DE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A78DE"/>
    <w:rPr>
      <w:sz w:val="2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A78DE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A78DE"/>
  </w:style>
  <w:style w:type="table" w:styleId="Kolorowasiatka">
    <w:name w:val="Colorful Grid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A78DE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78DE"/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78DE"/>
    <w:rPr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78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78DE"/>
    <w:rPr>
      <w:b/>
      <w:bCs/>
      <w:sz w:val="22"/>
      <w:szCs w:val="20"/>
    </w:rPr>
  </w:style>
  <w:style w:type="table" w:styleId="Ciemnalista">
    <w:name w:val="Dark List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Plandokumentu">
    <w:name w:val="Document Map"/>
    <w:basedOn w:val="Normalny"/>
    <w:link w:val="PlandokumentuZnak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A78DE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A78DE"/>
  </w:style>
  <w:style w:type="character" w:styleId="Odwoanieprzypisukocowego">
    <w:name w:val="end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8DE"/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8DE"/>
    <w:rPr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zwrotnynakopercie">
    <w:name w:val="envelope return"/>
    <w:basedOn w:val="Normalny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78DE"/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Standardowy"/>
    <w:uiPriority w:val="46"/>
    <w:rsid w:val="00AA78DE"/>
    <w:tblPr>
      <w:tblStyleRowBandSize w:val="1"/>
      <w:tblStyleColBandSize w:val="1"/>
      <w:tblInd w:w="0" w:type="dxa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Standardowy"/>
    <w:uiPriority w:val="50"/>
    <w:rsid w:val="00AA78D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Nagwek5Znak">
    <w:name w:val="Nagłówek 5 Znak"/>
    <w:basedOn w:val="Domylnaczcionkaakapitu"/>
    <w:link w:val="Nagwek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AA78DE"/>
  </w:style>
  <w:style w:type="paragraph" w:styleId="HTML-adres">
    <w:name w:val="HTML Address"/>
    <w:basedOn w:val="Normalny"/>
    <w:link w:val="HTML-adresZnak"/>
    <w:uiPriority w:val="99"/>
    <w:semiHidden/>
    <w:unhideWhenUsed/>
    <w:rsid w:val="00AA78DE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A78DE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A78D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A78DE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78DE"/>
    <w:rPr>
      <w:rFonts w:ascii="Consolas" w:hAnsi="Consolas"/>
      <w:sz w:val="2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A78D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A78DE"/>
    <w:rPr>
      <w:color w:val="59AEDB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A78DE"/>
    <w:pPr>
      <w:ind w:left="240" w:hanging="24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A78DE"/>
    <w:pPr>
      <w:ind w:left="480" w:hanging="24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A78DE"/>
    <w:pPr>
      <w:ind w:left="720" w:hanging="24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A78DE"/>
    <w:pPr>
      <w:ind w:left="960" w:hanging="24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A78DE"/>
    <w:pPr>
      <w:ind w:left="1200" w:hanging="24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A78DE"/>
    <w:pPr>
      <w:ind w:left="1440" w:hanging="24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A78DE"/>
    <w:pPr>
      <w:ind w:left="1680" w:hanging="24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A78DE"/>
    <w:pPr>
      <w:ind w:left="1920" w:hanging="24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A78DE"/>
    <w:pPr>
      <w:ind w:left="2160" w:hanging="24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FE46E2"/>
    <w:rPr>
      <w:i/>
      <w:iCs/>
      <w:color w:val="50795B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A78DE"/>
  </w:style>
  <w:style w:type="paragraph" w:styleId="Lista">
    <w:name w:val="List"/>
    <w:basedOn w:val="Normalny"/>
    <w:uiPriority w:val="99"/>
    <w:semiHidden/>
    <w:unhideWhenUsed/>
    <w:rsid w:val="00AA78DE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A78DE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A78DE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A78DE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A78DE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Standardowy"/>
    <w:uiPriority w:val="46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Standardowy"/>
    <w:uiPriority w:val="47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Standardowy"/>
    <w:uiPriority w:val="48"/>
    <w:rsid w:val="00AA78DE"/>
    <w:tblPr>
      <w:tblStyleRowBandSize w:val="1"/>
      <w:tblStyleColBandSize w:val="1"/>
      <w:tblInd w:w="0" w:type="dxa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Standardowy"/>
    <w:uiPriority w:val="49"/>
    <w:rsid w:val="00AA78DE"/>
    <w:tblPr>
      <w:tblStyleRowBandSize w:val="1"/>
      <w:tblStyleColBandSize w:val="1"/>
      <w:tblInd w:w="0" w:type="dxa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Borders>
        <w:top w:val="single" w:sz="4" w:space="0" w:color="BED4C4" w:themeColor="accent1"/>
        <w:bottom w:val="single" w:sz="4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Borders>
        <w:top w:val="single" w:sz="4" w:space="0" w:color="EBC77C" w:themeColor="accent2"/>
        <w:bottom w:val="single" w:sz="4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Borders>
        <w:top w:val="single" w:sz="4" w:space="0" w:color="A4AAA6" w:themeColor="accent4"/>
        <w:bottom w:val="single" w:sz="4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Borders>
        <w:top w:val="single" w:sz="4" w:space="0" w:color="564227" w:themeColor="accent5"/>
        <w:bottom w:val="single" w:sz="4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Borders>
        <w:top w:val="single" w:sz="4" w:space="0" w:color="F78848" w:themeColor="accent6"/>
        <w:bottom w:val="single" w:sz="4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A78DE"/>
    <w:rPr>
      <w:rFonts w:ascii="Consolas" w:hAnsi="Consolas"/>
      <w:sz w:val="2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bottom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bottom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bottom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bottom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bottom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A78DE"/>
    <w:tblPr>
      <w:tblStyleRowBandSize w:val="1"/>
      <w:tblStyleColBandSize w:val="1"/>
      <w:tblInd w:w="0" w:type="dxa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A78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Wcicienormalne">
    <w:name w:val="Normal Indent"/>
    <w:basedOn w:val="Normalny"/>
    <w:uiPriority w:val="99"/>
    <w:semiHidden/>
    <w:unhideWhenUsed/>
    <w:rsid w:val="00AA78DE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A78DE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A78DE"/>
  </w:style>
  <w:style w:type="character" w:styleId="Numerstrony">
    <w:name w:val="page number"/>
    <w:basedOn w:val="Domylnaczcionkaakapitu"/>
    <w:uiPriority w:val="99"/>
    <w:semiHidden/>
    <w:unhideWhenUsed/>
    <w:rsid w:val="00AA78DE"/>
  </w:style>
  <w:style w:type="table" w:customStyle="1" w:styleId="PlainTable1">
    <w:name w:val="Plain Table 1"/>
    <w:basedOn w:val="Standardowy"/>
    <w:uiPriority w:val="41"/>
    <w:rsid w:val="00AA78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Standardowy"/>
    <w:uiPriority w:val="42"/>
    <w:rsid w:val="00AA78D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Standardowy"/>
    <w:uiPriority w:val="43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Standardowy"/>
    <w:uiPriority w:val="44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Standardowy"/>
    <w:uiPriority w:val="45"/>
    <w:rsid w:val="00AA7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A78DE"/>
    <w:rPr>
      <w:rFonts w:ascii="Consolas" w:hAnsi="Consolas"/>
      <w:sz w:val="2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AA78DE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A78DE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A78DE"/>
  </w:style>
  <w:style w:type="character" w:styleId="Wyrnieniedelikatne">
    <w:name w:val="Subtle Emphasis"/>
    <w:basedOn w:val="Domylnaczcionkaakapitu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ela-Efekty3W1">
    <w:name w:val="Table 3D effects 1"/>
    <w:basedOn w:val="Standardowy"/>
    <w:uiPriority w:val="99"/>
    <w:semiHidden/>
    <w:unhideWhenUsed/>
    <w:rsid w:val="00AA78D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AA78D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AA78D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A78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A78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A78D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A78D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A78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A78D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Standardowy"/>
    <w:uiPriority w:val="40"/>
    <w:rsid w:val="00AA78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Lista1">
    <w:name w:val="Table List 1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A78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A78D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A78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A78DE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A78DE"/>
  </w:style>
  <w:style w:type="table" w:styleId="Tabela-Profesjonalny">
    <w:name w:val="Table Professional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A78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A78D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A78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A78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A7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eWeb1">
    <w:name w:val="Table Web 1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A78D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A78D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A78D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A78DE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A78DE"/>
    <w:pPr>
      <w:spacing w:after="100"/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A78DE"/>
    <w:pPr>
      <w:spacing w:after="100"/>
      <w:ind w:left="96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A78DE"/>
    <w:pPr>
      <w:spacing w:after="100"/>
      <w:ind w:left="12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A78DE"/>
    <w:pPr>
      <w:spacing w:after="100"/>
      <w:ind w:left="144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A78DE"/>
    <w:pPr>
      <w:spacing w:after="100"/>
      <w:ind w:left="168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A78DE"/>
    <w:pPr>
      <w:spacing w:after="100"/>
      <w:ind w:left="19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character" w:customStyle="1" w:styleId="WW-Absatz-Standardschriftart">
    <w:name w:val="WW-Absatz-Standardschriftart"/>
    <w:rsid w:val="00CA5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uiPriority="1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4A5F"/>
  </w:style>
  <w:style w:type="paragraph" w:styleId="Nagwek1">
    <w:name w:val="heading 1"/>
    <w:basedOn w:val="Normalny"/>
    <w:next w:val="Normalny"/>
    <w:link w:val="Nagwek1Znak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BD4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D4414"/>
    <w:rPr>
      <w:color w:val="808080"/>
    </w:rPr>
  </w:style>
  <w:style w:type="paragraph" w:styleId="Tytu">
    <w:name w:val="Title"/>
    <w:basedOn w:val="Normalny"/>
    <w:next w:val="Normalny"/>
    <w:link w:val="TytuZnak"/>
    <w:uiPriority w:val="1"/>
    <w:qFormat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ytuZnak">
    <w:name w:val="Tytuł Znak"/>
    <w:basedOn w:val="Domylnaczcionkaakapitu"/>
    <w:link w:val="Tytu"/>
    <w:uiPriority w:val="1"/>
    <w:rsid w:val="00BD4414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ny"/>
    <w:uiPriority w:val="4"/>
    <w:qFormat/>
    <w:rsid w:val="00BD4414"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Nagwek1Znak">
    <w:name w:val="Nagłówek 1 Znak"/>
    <w:basedOn w:val="Domylnaczcionkaakapitu"/>
    <w:link w:val="Nagwek1"/>
    <w:uiPriority w:val="3"/>
    <w:rsid w:val="00953F94"/>
    <w:rPr>
      <w:caps/>
      <w:color w:val="6E6E6E" w:themeColor="background2" w:themeShade="80"/>
      <w:spacing w:val="24"/>
    </w:rPr>
  </w:style>
  <w:style w:type="character" w:styleId="Uwydatnienie">
    <w:name w:val="Emphasis"/>
    <w:basedOn w:val="Domylnaczcionkaakapitu"/>
    <w:uiPriority w:val="9"/>
    <w:unhideWhenUsed/>
    <w:qFormat/>
    <w:rsid w:val="00BD4414"/>
    <w:rPr>
      <w:i/>
      <w:iCs/>
      <w:caps w:val="0"/>
      <w:smallCaps w:val="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4414"/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4414"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ny"/>
    <w:uiPriority w:val="8"/>
    <w:qFormat/>
    <w:rsid w:val="00BD4414"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Podpis">
    <w:name w:val="Signature"/>
    <w:basedOn w:val="Normalny"/>
    <w:link w:val="PodpisZnak"/>
    <w:uiPriority w:val="10"/>
    <w:unhideWhenUsed/>
    <w:qFormat/>
    <w:rsid w:val="00BD4414"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PodpisZnak">
    <w:name w:val="Podpis Znak"/>
    <w:basedOn w:val="Domylnaczcionkaakapitu"/>
    <w:link w:val="Podpis"/>
    <w:uiPriority w:val="10"/>
    <w:rsid w:val="00962E73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8"/>
    <w:unhideWhenUsed/>
    <w:qFormat/>
    <w:rsid w:val="00BD441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Wyrnienieintensywne">
    <w:name w:val="Intense Emphasis"/>
    <w:basedOn w:val="Domylnaczcionkaakapitu"/>
    <w:uiPriority w:val="2"/>
    <w:unhideWhenUsed/>
    <w:qFormat/>
    <w:rsid w:val="00BD4414"/>
    <w:rPr>
      <w:i/>
      <w:iCs/>
      <w:caps/>
      <w:smallCaps w:val="0"/>
      <w:color w:val="332411" w:themeColor="text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BD4414"/>
    <w:rPr>
      <w:rFonts w:asciiTheme="majorHAnsi" w:eastAsiaTheme="majorEastAsia" w:hAnsiTheme="majorHAnsi" w:cstheme="majorBidi"/>
      <w:sz w:val="26"/>
      <w:szCs w:val="26"/>
    </w:rPr>
  </w:style>
  <w:style w:type="paragraph" w:styleId="Data">
    <w:name w:val="Date"/>
    <w:basedOn w:val="Normalny"/>
    <w:next w:val="Normalny"/>
    <w:link w:val="DataZnak"/>
    <w:uiPriority w:val="6"/>
    <w:unhideWhenUsed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aZnak">
    <w:name w:val="Data Znak"/>
    <w:basedOn w:val="Domylnaczcionkaakapitu"/>
    <w:link w:val="Data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ny"/>
    <w:uiPriority w:val="7"/>
    <w:qFormat/>
    <w:rsid w:val="00BD4414"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Nagwek">
    <w:name w:val="header"/>
    <w:basedOn w:val="Normalny"/>
    <w:link w:val="NagwekZnak"/>
    <w:uiPriority w:val="99"/>
    <w:unhideWhenUsed/>
    <w:rsid w:val="00B218D0"/>
  </w:style>
  <w:style w:type="character" w:customStyle="1" w:styleId="NagwekZnak">
    <w:name w:val="Nagłówek Znak"/>
    <w:basedOn w:val="Domylnaczcionkaakapitu"/>
    <w:link w:val="Nagwek"/>
    <w:uiPriority w:val="99"/>
    <w:rsid w:val="00B218D0"/>
  </w:style>
  <w:style w:type="paragraph" w:styleId="Stopka">
    <w:name w:val="footer"/>
    <w:basedOn w:val="Normalny"/>
    <w:link w:val="StopkaZnak"/>
    <w:uiPriority w:val="99"/>
    <w:unhideWhenUsed/>
    <w:rsid w:val="00962E73"/>
  </w:style>
  <w:style w:type="character" w:customStyle="1" w:styleId="StopkaZnak">
    <w:name w:val="Stopka Znak"/>
    <w:basedOn w:val="Domylnaczcionkaakapitu"/>
    <w:link w:val="Stopka"/>
    <w:uiPriority w:val="99"/>
    <w:rsid w:val="00962E73"/>
  </w:style>
  <w:style w:type="paragraph" w:styleId="Bezodstpw">
    <w:name w:val="No Spacing"/>
    <w:uiPriority w:val="11"/>
    <w:qFormat/>
    <w:rsid w:val="0055665A"/>
  </w:style>
  <w:style w:type="paragraph" w:styleId="Bibliografia">
    <w:name w:val="Bibliography"/>
    <w:basedOn w:val="Normalny"/>
    <w:next w:val="Normalny"/>
    <w:uiPriority w:val="37"/>
    <w:semiHidden/>
    <w:unhideWhenUsed/>
    <w:rsid w:val="00AA78DE"/>
  </w:style>
  <w:style w:type="paragraph" w:styleId="Tekstblokowy">
    <w:name w:val="Block Text"/>
    <w:basedOn w:val="Normalny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A78D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A78DE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A78DE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A78DE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A78DE"/>
    <w:rPr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A78DE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A78DE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A78DE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A78DE"/>
    <w:pPr>
      <w:spacing w:after="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A78DE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A78DE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A78DE"/>
    <w:rPr>
      <w:sz w:val="2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A78DE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A78DE"/>
  </w:style>
  <w:style w:type="table" w:styleId="Kolorowasiatka">
    <w:name w:val="Colorful Grid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A78DE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78DE"/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78DE"/>
    <w:rPr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78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78DE"/>
    <w:rPr>
      <w:b/>
      <w:bCs/>
      <w:sz w:val="22"/>
      <w:szCs w:val="20"/>
    </w:rPr>
  </w:style>
  <w:style w:type="table" w:styleId="Ciemnalista">
    <w:name w:val="Dark List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A78DE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A78DE"/>
  </w:style>
  <w:style w:type="character" w:styleId="Odwoanieprzypisukocowego">
    <w:name w:val="end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78DE"/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78DE"/>
    <w:rPr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dreszwrotnynakopercie">
    <w:name w:val="envelope return"/>
    <w:basedOn w:val="Normalny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78D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78DE"/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78DE"/>
    <w:rPr>
      <w:sz w:val="22"/>
      <w:szCs w:val="20"/>
    </w:rPr>
  </w:style>
  <w:style w:type="table" w:customStyle="1" w:styleId="GridTable1Light">
    <w:name w:val="Grid Table 1 Light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Standardowy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2Accent2">
    <w:name w:val="Grid Table 2 Accent 2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2Accent3">
    <w:name w:val="Grid Table 2 Accent 3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2Accent5">
    <w:name w:val="Grid Table 2 Accent 5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2Accent6">
    <w:name w:val="Grid Table 2 Accent 6"/>
    <w:basedOn w:val="Standardowy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3">
    <w:name w:val="Grid Table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3Accent2">
    <w:name w:val="Grid Table 3 Accent 2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3Accent3">
    <w:name w:val="Grid Table 3 Accent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3Accent5">
    <w:name w:val="Grid Table 3 Accent 5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3Accent6">
    <w:name w:val="Grid Table 3 Accent 6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customStyle="1" w:styleId="GridTable4">
    <w:name w:val="Grid Table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4Accent2">
    <w:name w:val="Grid Table 4 Accent 2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4Accent3">
    <w:name w:val="Grid Table 4 Accent 3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4Accent5">
    <w:name w:val="Grid Table 4 Accent 5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4Accent6">
    <w:name w:val="Grid Table 4 Accent 6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5Dark">
    <w:name w:val="Grid Table 5 Dark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customStyle="1" w:styleId="GridTable5DarkAccent2">
    <w:name w:val="Grid Table 5 Dark Accent 2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customStyle="1" w:styleId="GridTable5DarkAccent3">
    <w:name w:val="Grid Table 5 Dark Accent 3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customStyle="1" w:styleId="GridTable5DarkAccent5">
    <w:name w:val="Grid Table 5 Dark Accent 5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customStyle="1" w:styleId="GridTable5DarkAccent6">
    <w:name w:val="Grid Table 5 Dark Accent 6"/>
    <w:basedOn w:val="Standardowy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customStyle="1" w:styleId="GridTable6Colorful">
    <w:name w:val="Grid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GridTable6ColorfulAccent2">
    <w:name w:val="Grid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GridTable6ColorfulAccent3">
    <w:name w:val="Grid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GridTable6ColorfulAccent5">
    <w:name w:val="Grid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GridTable6ColorfulAccent6">
    <w:name w:val="Grid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GridTable7Colorful">
    <w:name w:val="Grid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customStyle="1" w:styleId="GridTable7ColorfulAccent2">
    <w:name w:val="Grid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customStyle="1" w:styleId="GridTable7ColorfulAccent3">
    <w:name w:val="Grid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customStyle="1" w:styleId="GridTable7ColorfulAccent5">
    <w:name w:val="Grid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customStyle="1" w:styleId="GridTable7ColorfulAccent6">
    <w:name w:val="Grid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Nagwek5Znak">
    <w:name w:val="Nagłówek 5 Znak"/>
    <w:basedOn w:val="Domylnaczcionkaakapitu"/>
    <w:link w:val="Nagwek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AA78DE"/>
  </w:style>
  <w:style w:type="paragraph" w:styleId="HTML-adres">
    <w:name w:val="HTML Address"/>
    <w:basedOn w:val="Normalny"/>
    <w:link w:val="HTML-adresZnak"/>
    <w:uiPriority w:val="99"/>
    <w:semiHidden/>
    <w:unhideWhenUsed/>
    <w:rsid w:val="00AA78DE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A78DE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A78D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A78DE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78DE"/>
    <w:rPr>
      <w:rFonts w:ascii="Consolas" w:hAnsi="Consolas"/>
      <w:sz w:val="2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A78D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A78DE"/>
    <w:rPr>
      <w:color w:val="59AEDB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A78DE"/>
    <w:pPr>
      <w:ind w:left="240" w:hanging="24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A78DE"/>
    <w:pPr>
      <w:ind w:left="480" w:hanging="24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A78DE"/>
    <w:pPr>
      <w:ind w:left="720" w:hanging="24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A78DE"/>
    <w:pPr>
      <w:ind w:left="960" w:hanging="24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A78DE"/>
    <w:pPr>
      <w:ind w:left="1200" w:hanging="24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A78DE"/>
    <w:pPr>
      <w:ind w:left="1440" w:hanging="24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A78DE"/>
    <w:pPr>
      <w:ind w:left="1680" w:hanging="24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A78DE"/>
    <w:pPr>
      <w:ind w:left="1920" w:hanging="24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A78DE"/>
    <w:pPr>
      <w:ind w:left="2160" w:hanging="24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FE46E2"/>
    <w:rPr>
      <w:i/>
      <w:iCs/>
      <w:color w:val="50795B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A78DE"/>
  </w:style>
  <w:style w:type="paragraph" w:styleId="Lista">
    <w:name w:val="List"/>
    <w:basedOn w:val="Normalny"/>
    <w:uiPriority w:val="99"/>
    <w:semiHidden/>
    <w:unhideWhenUsed/>
    <w:rsid w:val="00AA78DE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A78DE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A78DE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A78DE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A78DE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AA78DE"/>
    <w:pPr>
      <w:ind w:left="720"/>
      <w:contextualSpacing/>
    </w:pPr>
  </w:style>
  <w:style w:type="table" w:customStyle="1" w:styleId="ListTable1Light">
    <w:name w:val="List Table 1 Light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1LightAccent2">
    <w:name w:val="List Table 1 Light Accent 2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1LightAccent3">
    <w:name w:val="List Table 1 Light Accent 3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1LightAccent5">
    <w:name w:val="List Table 1 Light Accent 5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1LightAccent6">
    <w:name w:val="List Table 1 Light Accent 6"/>
    <w:basedOn w:val="Standardowy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2">
    <w:name w:val="List Table 2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2Accent2">
    <w:name w:val="List Table 2 Accent 2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2Accent3">
    <w:name w:val="List Table 2 Accent 3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2Accent5">
    <w:name w:val="List Table 2 Accent 5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2Accent6">
    <w:name w:val="List Table 2 Accent 6"/>
    <w:basedOn w:val="Standardowy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3">
    <w:name w:val="List Table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customStyle="1" w:styleId="ListTable3Accent2">
    <w:name w:val="List Table 3 Accent 2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customStyle="1" w:styleId="ListTable3Accent3">
    <w:name w:val="List Table 3 Accent 3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customStyle="1" w:styleId="ListTable3Accent5">
    <w:name w:val="List Table 3 Accent 5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customStyle="1" w:styleId="ListTable3Accent6">
    <w:name w:val="List Table 3 Accent 6"/>
    <w:basedOn w:val="Standardowy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customStyle="1" w:styleId="ListTable4">
    <w:name w:val="List Table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4Accent2">
    <w:name w:val="List Table 4 Accent 2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4Accent3">
    <w:name w:val="List Table 4 Accent 3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4Accent5">
    <w:name w:val="List Table 4 Accent 5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4Accent6">
    <w:name w:val="List Table 4 Accent 6"/>
    <w:basedOn w:val="Standardowy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5Dark">
    <w:name w:val="List Table 5 Dark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Standardowy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Standardowy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Standardowy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customStyle="1" w:styleId="ListTable6ColorfulAccent2">
    <w:name w:val="List Table 6 Colorful Accent 2"/>
    <w:basedOn w:val="Standardowy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customStyle="1" w:styleId="ListTable6ColorfulAccent3">
    <w:name w:val="List Table 6 Colorful Accent 3"/>
    <w:basedOn w:val="Standardowy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Standardowy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customStyle="1" w:styleId="ListTable6ColorfulAccent5">
    <w:name w:val="List Table 6 Colorful Accent 5"/>
    <w:basedOn w:val="Standardowy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customStyle="1" w:styleId="ListTable6ColorfulAccent6">
    <w:name w:val="List Table 6 Colorful Accent 6"/>
    <w:basedOn w:val="Standardowy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customStyle="1" w:styleId="ListTable7Colorful">
    <w:name w:val="List Table 7 Colorful"/>
    <w:basedOn w:val="Standardowy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Standardowy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Standardowy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Standardowy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Standardowy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Standardowy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Standardowy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A78DE"/>
    <w:rPr>
      <w:rFonts w:ascii="Consolas" w:hAnsi="Consolas"/>
      <w:sz w:val="2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Wcicienormalne">
    <w:name w:val="Normal Indent"/>
    <w:basedOn w:val="Normalny"/>
    <w:uiPriority w:val="99"/>
    <w:semiHidden/>
    <w:unhideWhenUsed/>
    <w:rsid w:val="00AA78DE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A78DE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A78DE"/>
  </w:style>
  <w:style w:type="character" w:styleId="Numerstrony">
    <w:name w:val="page number"/>
    <w:basedOn w:val="Domylnaczcionkaakapitu"/>
    <w:uiPriority w:val="99"/>
    <w:semiHidden/>
    <w:unhideWhenUsed/>
    <w:rsid w:val="00AA78DE"/>
  </w:style>
  <w:style w:type="table" w:customStyle="1" w:styleId="PlainTable1">
    <w:name w:val="Plain Table 1"/>
    <w:basedOn w:val="Standardowy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Standardowy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Standardowy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Standardowy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Standardowy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A78DE"/>
    <w:rPr>
      <w:rFonts w:ascii="Consolas" w:hAnsi="Consolas"/>
      <w:sz w:val="2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AA78DE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A78DE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A78DE"/>
  </w:style>
  <w:style w:type="character" w:styleId="Wyrnieniedelikatne">
    <w:name w:val="Subtle Emphasis"/>
    <w:basedOn w:val="Domylnaczcionkaakapitu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ela-Efekty3W1">
    <w:name w:val="Table 3D effects 1"/>
    <w:basedOn w:val="Standardowy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Standardowy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A78DE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A78DE"/>
  </w:style>
  <w:style w:type="table" w:styleId="Tabela-Profesjonalny">
    <w:name w:val="Table Professional"/>
    <w:basedOn w:val="Standardowy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A78D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A78D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A78DE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A78DE"/>
    <w:pPr>
      <w:spacing w:after="100"/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A78DE"/>
    <w:pPr>
      <w:spacing w:after="100"/>
      <w:ind w:left="96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A78DE"/>
    <w:pPr>
      <w:spacing w:after="100"/>
      <w:ind w:left="12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A78DE"/>
    <w:pPr>
      <w:spacing w:after="100"/>
      <w:ind w:left="144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A78DE"/>
    <w:pPr>
      <w:spacing w:after="100"/>
      <w:ind w:left="168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A78DE"/>
    <w:pPr>
      <w:spacing w:after="100"/>
      <w:ind w:left="19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character" w:customStyle="1" w:styleId="WW-Absatz-Standardschriftart">
    <w:name w:val="WW-Absatz-Standardschriftart"/>
    <w:rsid w:val="00CA52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2</TotalTime>
  <Pages>1</Pages>
  <Words>98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Komp_w_salonie</dc:creator>
  <cp:lastModifiedBy>pawel</cp:lastModifiedBy>
  <cp:revision>4</cp:revision>
  <cp:lastPrinted>2018-06-21T11:12:00Z</cp:lastPrinted>
  <dcterms:created xsi:type="dcterms:W3CDTF">2020-06-01T12:45:00Z</dcterms:created>
  <dcterms:modified xsi:type="dcterms:W3CDTF">2020-06-02T18:14:00Z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