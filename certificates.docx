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Kayley Hill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4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3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4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Caden Lara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5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4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4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Roma Pope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5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5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3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Adelina Gutierrez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4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6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2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Zaina Wallace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4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7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2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Pablo Kemp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4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3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4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Romy Nunez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5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2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5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Erin Chadwick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5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4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4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p>
      <w: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t>Jimi Klein</w:t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r>
              <w:t>6</w:t>
            </w:r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r>
              <w:t>5</w:t>
            </w:r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>
              <w:rPr>
                <w:lang w:val="en-GB"/>
              </w:rPr>
              <w:t>2</w:t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sectPr w:rsidR="00AA78DE" w:rsidRPr="00CA52CF" w:rsidSect="00BD4414">
      <w:headerReference w:type="default" r:id="rId8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D3A" w:rsidRDefault="00466D3A" w:rsidP="00C4485E">
      <w:r>
        <w:separator/>
      </w:r>
    </w:p>
  </w:endnote>
  <w:endnote w:type="continuationSeparator" w:id="0">
    <w:p w:rsidR="00466D3A" w:rsidRDefault="00466D3A" w:rsidP="00C44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D3A" w:rsidRDefault="00466D3A" w:rsidP="00C4485E">
      <w:r>
        <w:separator/>
      </w:r>
    </w:p>
  </w:footnote>
  <w:footnote w:type="continuationSeparator" w:id="0">
    <w:p w:rsidR="00466D3A" w:rsidRDefault="00466D3A" w:rsidP="00C44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85E" w:rsidRDefault="005754CB">
    <w:pPr>
      <w:pStyle w:val="Nagwek"/>
    </w:pPr>
    <w:r>
      <w:rPr>
        <w:noProof/>
        <w:lang w:val="pl-PL" w:eastAsia="pl-PL"/>
      </w:rPr>
      <w:pict>
        <v:group id="Group 45" o:spid="_x0000_s4097" alt="Tytuł: Two-tone filigree frame and gold stamp" style="position:absolute;left:0;text-align:left;margin-left:0;margin-top:0;width:756.35pt;height:586.45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">
          <v:group id="Group 54" o:spid="_x0000_s4102" alt="Two-tone filigree frame" style="position:absolute;width:96113;height:74549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<o:lock v:ext="edit" aspectratio="t"/>
            <v:group id="Group 2" o:spid="_x0000_s4104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o:lock v:ext="edit" aspectratio="t"/>
              <v:shape id="Freeform 4" o:spid="_x0000_s4144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<o:lock v:ext="edit" verticies="t"/>
              </v:shape>
              <v:shape id="Freeform 5" o:spid="_x0000_s4143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<o:lock v:ext="edit" verticies="t"/>
              </v:shape>
              <v:shape id="Freeform 6" o:spid="_x0000_s4142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</v:shape>
              <v:shape id="Freeform 7" o:spid="_x0000_s414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</v:shape>
              <v:shape id="Freeform 8" o:spid="_x0000_s4140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<o:lock v:ext="edit" verticies="t"/>
              </v:shape>
              <v:rect id="Rectangle 9" o:spid="_x0000_s4139" style="position:absolute;left:7588;top:73660;width:84074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<v:shape id="Freeform 10" o:spid="_x0000_s4138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<o:lock v:ext="edit" verticies="t"/>
              </v:shape>
              <v:shape id="Freeform 11" o:spid="_x0000_s4137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<o:lock v:ext="edit" verticies="t"/>
              </v:shape>
              <v:shape id="Freeform 12" o:spid="_x0000_s41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</v:shape>
              <v:shape id="Freeform 13" o:spid="_x0000_s4135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</v:shape>
              <v:shape id="Freeform 14" o:spid="_x0000_s4134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<o:lock v:ext="edit" verticies="t"/>
              </v:shape>
              <v:shape id="Freeform 15" o:spid="_x0000_s4133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<o:lock v:ext="edit" verticies="t"/>
              </v:shape>
              <v:shape id="Freeform 16" o:spid="_x0000_s4132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<o:lock v:ext="edit" verticies="t"/>
              </v:shape>
              <v:shape id="Freeform 17" o:spid="_x0000_s413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</v:shape>
              <v:shape id="Freeform 18" o:spid="_x0000_s4130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</v:shape>
              <v:shape id="Freeform 19" o:spid="_x0000_s4129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<o:lock v:ext="edit" verticies="t"/>
              </v:shape>
              <v:shape id="Freeform 20" o:spid="_x0000_s4128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</v:shape>
              <v:rect id="Rectangle 21" o:spid="_x0000_s4127" style="position:absolute;left:7858;top:349;width:84042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<v:shape id="Freeform 22" o:spid="_x0000_s412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<o:lock v:ext="edit" verticies="t"/>
              </v:shape>
              <v:shape id="Freeform 23" o:spid="_x0000_s4125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<o:lock v:ext="edit" verticies="t"/>
              </v:shape>
              <v:shape id="Freeform 24" o:spid="_x0000_s4124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</v:shape>
              <v:shape id="Freeform 25" o:spid="_x0000_s4123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</v:shape>
              <v:shape id="Freeform 26" o:spid="_x0000_s4122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<o:lock v:ext="edit" verticies="t"/>
              </v:shape>
              <v:shape id="Freeform 27" o:spid="_x0000_s412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</v:shape>
              <v:shape id="Freeform 28" o:spid="_x0000_s4120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<o:lock v:ext="edit" verticies="t"/>
              </v:shape>
              <v:shape id="Freeform 29" o:spid="_x0000_s4119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<o:lock v:ext="edit" verticies="t"/>
              </v:shape>
              <v:shape id="Freeform 30" o:spid="_x0000_s4118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</v:shape>
              <v:shape id="Freeform 31" o:spid="_x0000_s4117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<o:lock v:ext="edit" verticies="t"/>
              </v:shape>
              <v:shape id="Freeform 32" o:spid="_x0000_s411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</v:shape>
              <v:shape id="Freeform 33" o:spid="_x0000_s4115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<o:lock v:ext="edit" verticies="t"/>
              </v:shape>
              <v:shape id="Freeform 34" o:spid="_x0000_s4114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<o:lock v:ext="edit" verticies="t"/>
              </v:shape>
              <v:shape id="Freeform 35" o:spid="_x0000_s4113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<o:lock v:ext="edit" verticies="t"/>
              </v:shape>
              <v:shape id="Freeform 36" o:spid="_x0000_s4112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<o:lock v:ext="edit" verticies="t"/>
              </v:shape>
              <v:shape id="Freeform 37" o:spid="_x0000_s411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<o:lock v:ext="edit" verticies="t"/>
              </v:shape>
              <v:shape id="Freeform 38" o:spid="_x0000_s4110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</v:shape>
              <v:shape id="Freeform 39" o:spid="_x0000_s4109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<o:lock v:ext="edit" verticies="t"/>
              </v:shape>
              <v:shape id="Freeform 40" o:spid="_x0000_s4108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</v:shape>
              <v:shape id="Freeform 41" o:spid="_x0000_s4107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<o:lock v:ext="edit" verticies="t"/>
              </v:shape>
              <v:shape id="Freeform 42" o:spid="_x0000_s410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<o:lock v:ext="edit" verticies="t"/>
              </v:shape>
              <v:shape id="Freeform 43" o:spid="_x0000_s4105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<o:lock v:ext="edit" verticies="t"/>
              </v:shape>
            </v:group>
            <v:shape id="Freeform 3" o:spid="_x0000_s4103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<o:lock v:ext="edit" aspectratio="t" verticies="t"/>
            </v:shape>
          </v:group>
          <v:group id="Group 35" o:spid="_x0000_s4098" alt="Award seal art" style="position:absolute;left:6953;top:47910;width:19111;height:19111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<o:lock v:ext="edit" aspectratio="t"/>
            <v:shape id="Freeform 58" o:spid="_x0000_s4101" alt="Award seal art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<o:lock v:ext="edit" verticies="t"/>
            </v:shape>
            <v:oval id="Oval 59" o:spid="_x0000_s4100" style="position:absolute;left:1920;top:1698;width:18923;height:190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<v:stroke joinstyle="miter"/>
            </v:oval>
            <v:oval id="Oval 60" o:spid="_x0000_s4099" style="position:absolute;left:2254;top:2032;width:18240;height:183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<v:stroke joinstyle="miter"/>
              <v:textbox inset="0,0,0,0">
                <w:txbxContent>
                  <w:p w:rsidR="0026624E" w:rsidRDefault="0026624E" w:rsidP="0026624E"/>
                </w:txbxContent>
              </v:textbox>
            </v:oval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640AFCE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781AC4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E89C4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8D736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8DB50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DAA3BA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4CF0D0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32C24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1612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1003A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4614"/>
    <w:rsid w:val="00020F5E"/>
    <w:rsid w:val="00023816"/>
    <w:rsid w:val="00033496"/>
    <w:rsid w:val="000C6F61"/>
    <w:rsid w:val="0017598D"/>
    <w:rsid w:val="0026624E"/>
    <w:rsid w:val="002E5158"/>
    <w:rsid w:val="0032087B"/>
    <w:rsid w:val="00346997"/>
    <w:rsid w:val="003A422F"/>
    <w:rsid w:val="00406005"/>
    <w:rsid w:val="00466D3A"/>
    <w:rsid w:val="004713FA"/>
    <w:rsid w:val="00475043"/>
    <w:rsid w:val="004C4351"/>
    <w:rsid w:val="00512823"/>
    <w:rsid w:val="005304AC"/>
    <w:rsid w:val="00534C8C"/>
    <w:rsid w:val="0055665A"/>
    <w:rsid w:val="005754CB"/>
    <w:rsid w:val="005A59B0"/>
    <w:rsid w:val="005B5DAB"/>
    <w:rsid w:val="005C73A1"/>
    <w:rsid w:val="00653FA3"/>
    <w:rsid w:val="006E4AA1"/>
    <w:rsid w:val="00703EBA"/>
    <w:rsid w:val="00783882"/>
    <w:rsid w:val="007839DF"/>
    <w:rsid w:val="007B78B4"/>
    <w:rsid w:val="007C536E"/>
    <w:rsid w:val="00853ACB"/>
    <w:rsid w:val="008634E7"/>
    <w:rsid w:val="008D0349"/>
    <w:rsid w:val="008D21A9"/>
    <w:rsid w:val="00903F5E"/>
    <w:rsid w:val="009268D9"/>
    <w:rsid w:val="00944A5F"/>
    <w:rsid w:val="00953F94"/>
    <w:rsid w:val="00962E73"/>
    <w:rsid w:val="00985411"/>
    <w:rsid w:val="009C0B5A"/>
    <w:rsid w:val="00A36918"/>
    <w:rsid w:val="00A442A8"/>
    <w:rsid w:val="00A8747E"/>
    <w:rsid w:val="00A97CA9"/>
    <w:rsid w:val="00AA78DE"/>
    <w:rsid w:val="00AD680A"/>
    <w:rsid w:val="00B218D0"/>
    <w:rsid w:val="00B53952"/>
    <w:rsid w:val="00B66603"/>
    <w:rsid w:val="00BD4414"/>
    <w:rsid w:val="00C4485E"/>
    <w:rsid w:val="00C70768"/>
    <w:rsid w:val="00C94614"/>
    <w:rsid w:val="00CA218C"/>
    <w:rsid w:val="00CA52CF"/>
    <w:rsid w:val="00CB7D75"/>
    <w:rsid w:val="00CF7F74"/>
    <w:rsid w:val="00D20D5E"/>
    <w:rsid w:val="00DA6C0C"/>
    <w:rsid w:val="00DB25B2"/>
    <w:rsid w:val="00DD49CB"/>
    <w:rsid w:val="00ED1B77"/>
    <w:rsid w:val="00F940B6"/>
    <w:rsid w:val="00FA64EF"/>
    <w:rsid w:val="00FE4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4A5F"/>
  </w:style>
  <w:style w:type="paragraph" w:styleId="Nagwek1">
    <w:name w:val="heading 1"/>
    <w:basedOn w:val="Normalny"/>
    <w:next w:val="Normalny"/>
    <w:link w:val="Nagwek1Znak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BD4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4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BD4414"/>
    <w:rPr>
      <w:color w:val="808080"/>
    </w:rPr>
  </w:style>
  <w:style w:type="paragraph" w:styleId="Tytu">
    <w:name w:val="Title"/>
    <w:basedOn w:val="Normalny"/>
    <w:next w:val="Normalny"/>
    <w:link w:val="TytuZnak"/>
    <w:uiPriority w:val="1"/>
    <w:qFormat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ytuZnak">
    <w:name w:val="Tytuł Znak"/>
    <w:basedOn w:val="Domylnaczcionkaakapitu"/>
    <w:link w:val="Tytu"/>
    <w:uiPriority w:val="1"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ny"/>
    <w:uiPriority w:val="4"/>
    <w:qFormat/>
    <w:rsid w:val="00BD4414"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Nagwek1Znak">
    <w:name w:val="Nagłówek 1 Znak"/>
    <w:basedOn w:val="Domylnaczcionkaakapitu"/>
    <w:link w:val="Nagwek1"/>
    <w:uiPriority w:val="3"/>
    <w:rsid w:val="00953F94"/>
    <w:rPr>
      <w:caps/>
      <w:color w:val="6E6E6E" w:themeColor="background2" w:themeShade="80"/>
      <w:spacing w:val="24"/>
    </w:rPr>
  </w:style>
  <w:style w:type="character" w:styleId="Uwydatnienie">
    <w:name w:val="Emphasis"/>
    <w:basedOn w:val="Domylnaczcionkaakapitu"/>
    <w:uiPriority w:val="9"/>
    <w:unhideWhenUsed/>
    <w:qFormat/>
    <w:rsid w:val="00BD4414"/>
    <w:rPr>
      <w:i/>
      <w:iCs/>
      <w:caps w:val="0"/>
      <w:smallCaps w:val="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4414"/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4414"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ny"/>
    <w:uiPriority w:val="8"/>
    <w:qFormat/>
    <w:rsid w:val="00BD4414"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Podpis">
    <w:name w:val="Signature"/>
    <w:basedOn w:val="Normalny"/>
    <w:link w:val="PodpisZnak"/>
    <w:uiPriority w:val="10"/>
    <w:unhideWhenUsed/>
    <w:qFormat/>
    <w:rsid w:val="00BD4414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PodpisZnak">
    <w:name w:val="Podpis Znak"/>
    <w:basedOn w:val="Domylnaczcionkaakapitu"/>
    <w:link w:val="Podpis"/>
    <w:uiPriority w:val="10"/>
    <w:rsid w:val="00962E73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8"/>
    <w:unhideWhenUsed/>
    <w:qFormat/>
    <w:rsid w:val="00BD441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Wyrnienieintensywne">
    <w:name w:val="Intense Emphasis"/>
    <w:basedOn w:val="Domylnaczcionkaakapitu"/>
    <w:uiPriority w:val="2"/>
    <w:unhideWhenUsed/>
    <w:qFormat/>
    <w:rsid w:val="00BD4414"/>
    <w:rPr>
      <w:i/>
      <w:iCs/>
      <w:caps/>
      <w:smallCaps w:val="0"/>
      <w:color w:val="332411" w:themeColor="text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BD4414"/>
    <w:rPr>
      <w:rFonts w:asciiTheme="majorHAnsi" w:eastAsiaTheme="majorEastAsia" w:hAnsiTheme="majorHAnsi" w:cstheme="majorBidi"/>
      <w:sz w:val="26"/>
      <w:szCs w:val="26"/>
    </w:rPr>
  </w:style>
  <w:style w:type="paragraph" w:styleId="Data">
    <w:name w:val="Date"/>
    <w:basedOn w:val="Normalny"/>
    <w:next w:val="Normalny"/>
    <w:link w:val="DataZnak"/>
    <w:uiPriority w:val="6"/>
    <w:unhideWhenUsed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aZnak">
    <w:name w:val="Data Znak"/>
    <w:basedOn w:val="Domylnaczcionkaakapitu"/>
    <w:link w:val="Data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ny"/>
    <w:uiPriority w:val="7"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Nagwek">
    <w:name w:val="header"/>
    <w:basedOn w:val="Normalny"/>
    <w:link w:val="NagwekZnak"/>
    <w:uiPriority w:val="99"/>
    <w:unhideWhenUsed/>
    <w:rsid w:val="00B218D0"/>
  </w:style>
  <w:style w:type="character" w:customStyle="1" w:styleId="NagwekZnak">
    <w:name w:val="Nagłówek Znak"/>
    <w:basedOn w:val="Domylnaczcionkaakapitu"/>
    <w:link w:val="Nagwek"/>
    <w:uiPriority w:val="99"/>
    <w:rsid w:val="00B218D0"/>
  </w:style>
  <w:style w:type="paragraph" w:styleId="Stopka">
    <w:name w:val="footer"/>
    <w:basedOn w:val="Normalny"/>
    <w:link w:val="StopkaZnak"/>
    <w:uiPriority w:val="99"/>
    <w:unhideWhenUsed/>
    <w:rsid w:val="00962E73"/>
  </w:style>
  <w:style w:type="character" w:customStyle="1" w:styleId="StopkaZnak">
    <w:name w:val="Stopka Znak"/>
    <w:basedOn w:val="Domylnaczcionkaakapitu"/>
    <w:link w:val="Stopka"/>
    <w:uiPriority w:val="99"/>
    <w:rsid w:val="00962E73"/>
  </w:style>
  <w:style w:type="paragraph" w:styleId="Bezodstpw">
    <w:name w:val="No Spacing"/>
    <w:uiPriority w:val="11"/>
    <w:qFormat/>
    <w:rsid w:val="0055665A"/>
  </w:style>
  <w:style w:type="paragraph" w:styleId="Bibliografia">
    <w:name w:val="Bibliography"/>
    <w:basedOn w:val="Normalny"/>
    <w:next w:val="Normalny"/>
    <w:uiPriority w:val="37"/>
    <w:semiHidden/>
    <w:unhideWhenUsed/>
    <w:rsid w:val="00AA78DE"/>
  </w:style>
  <w:style w:type="paragraph" w:styleId="Tekstblokowy">
    <w:name w:val="Block Text"/>
    <w:basedOn w:val="Normalny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A78D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A78DE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A78DE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A78DE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A78DE"/>
    <w:rPr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A78DE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A78DE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A78DE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A78DE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A78DE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A78DE"/>
    <w:rPr>
      <w:sz w:val="2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A78DE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A78DE"/>
  </w:style>
  <w:style w:type="table" w:styleId="Kolorowasiatka">
    <w:name w:val="Colorful Grid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A78DE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78DE"/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78DE"/>
    <w:rPr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78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78DE"/>
    <w:rPr>
      <w:b/>
      <w:bCs/>
      <w:sz w:val="22"/>
      <w:szCs w:val="20"/>
    </w:rPr>
  </w:style>
  <w:style w:type="table" w:styleId="Ciemnalista">
    <w:name w:val="Dark List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Plandokumentu">
    <w:name w:val="Document Map"/>
    <w:basedOn w:val="Normalny"/>
    <w:link w:val="PlandokumentuZnak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A78DE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A78DE"/>
  </w:style>
  <w:style w:type="character" w:styleId="Odwoanieprzypisukocowego">
    <w:name w:val="end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8DE"/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8DE"/>
    <w:rPr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zwrotnynakopercie">
    <w:name w:val="envelope return"/>
    <w:basedOn w:val="Normalny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78DE"/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Nagwek5Znak">
    <w:name w:val="Nagłówek 5 Znak"/>
    <w:basedOn w:val="Domylnaczcionkaakapitu"/>
    <w:link w:val="Nagwek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AA78DE"/>
  </w:style>
  <w:style w:type="paragraph" w:styleId="HTML-adres">
    <w:name w:val="HTML Address"/>
    <w:basedOn w:val="Normalny"/>
    <w:link w:val="HTML-adresZnak"/>
    <w:uiPriority w:val="99"/>
    <w:semiHidden/>
    <w:unhideWhenUsed/>
    <w:rsid w:val="00AA78DE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A78DE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A78D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A78DE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78DE"/>
    <w:rPr>
      <w:rFonts w:ascii="Consolas" w:hAnsi="Consolas"/>
      <w:sz w:val="2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A78D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A78DE"/>
    <w:rPr>
      <w:color w:val="59AEDB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A78DE"/>
    <w:pPr>
      <w:ind w:left="240" w:hanging="24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A78DE"/>
    <w:pPr>
      <w:ind w:left="480" w:hanging="24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A78DE"/>
    <w:pPr>
      <w:ind w:left="720" w:hanging="24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A78DE"/>
    <w:pPr>
      <w:ind w:left="960" w:hanging="24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A78DE"/>
    <w:pPr>
      <w:ind w:left="1200" w:hanging="24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A78DE"/>
    <w:pPr>
      <w:ind w:left="1440" w:hanging="24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A78DE"/>
    <w:pPr>
      <w:ind w:left="1680" w:hanging="24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A78DE"/>
    <w:pPr>
      <w:ind w:left="1920" w:hanging="24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A78DE"/>
    <w:pPr>
      <w:ind w:left="2160" w:hanging="24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FE46E2"/>
    <w:rPr>
      <w:i/>
      <w:iCs/>
      <w:color w:val="50795B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A78DE"/>
  </w:style>
  <w:style w:type="paragraph" w:styleId="Lista">
    <w:name w:val="List"/>
    <w:basedOn w:val="Normalny"/>
    <w:uiPriority w:val="99"/>
    <w:semiHidden/>
    <w:unhideWhenUsed/>
    <w:rsid w:val="00AA78DE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A78DE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A78DE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A78DE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A78DE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BED4C4" w:themeColor="accent1"/>
        <w:bottom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EBC77C" w:themeColor="accent2"/>
        <w:bottom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A4AAA6" w:themeColor="accent4"/>
        <w:bottom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564227" w:themeColor="accent5"/>
        <w:bottom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78848" w:themeColor="accent6"/>
        <w:bottom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A78DE"/>
    <w:rPr>
      <w:rFonts w:ascii="Consolas" w:hAnsi="Consolas"/>
      <w:sz w:val="2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Wcicienormalne">
    <w:name w:val="Normal Indent"/>
    <w:basedOn w:val="Normalny"/>
    <w:uiPriority w:val="99"/>
    <w:semiHidden/>
    <w:unhideWhenUsed/>
    <w:rsid w:val="00AA78DE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A78DE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A78DE"/>
  </w:style>
  <w:style w:type="character" w:styleId="Numerstrony">
    <w:name w:val="page number"/>
    <w:basedOn w:val="Domylnaczcionkaakapitu"/>
    <w:uiPriority w:val="99"/>
    <w:semiHidden/>
    <w:unhideWhenUsed/>
    <w:rsid w:val="00AA78DE"/>
  </w:style>
  <w:style w:type="table" w:customStyle="1" w:styleId="PlainTable1">
    <w:name w:val="Plain Table 1"/>
    <w:basedOn w:val="Standardowy"/>
    <w:uiPriority w:val="41"/>
    <w:rsid w:val="00AA78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Standardowy"/>
    <w:uiPriority w:val="42"/>
    <w:rsid w:val="00AA78D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Standardowy"/>
    <w:uiPriority w:val="43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Standardowy"/>
    <w:uiPriority w:val="44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Standardowy"/>
    <w:uiPriority w:val="45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A78DE"/>
    <w:rPr>
      <w:rFonts w:ascii="Consolas" w:hAnsi="Consolas"/>
      <w:sz w:val="2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AA78DE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A78DE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A78DE"/>
  </w:style>
  <w:style w:type="character" w:styleId="Wyrnieniedelikatne">
    <w:name w:val="Subtle Emphasis"/>
    <w:basedOn w:val="Domylnaczcionkaakapitu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ela-Efekty3W1">
    <w:name w:val="Table 3D effects 1"/>
    <w:basedOn w:val="Standardowy"/>
    <w:uiPriority w:val="99"/>
    <w:semiHidden/>
    <w:unhideWhenUsed/>
    <w:rsid w:val="00AA78D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AA78D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AA78D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A78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A78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A78D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A78D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A78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A78D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Standardowy"/>
    <w:uiPriority w:val="40"/>
    <w:rsid w:val="00AA78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Lista1">
    <w:name w:val="Table List 1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A78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A78D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A78DE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A78DE"/>
  </w:style>
  <w:style w:type="table" w:styleId="Tabela-Profesjonalny">
    <w:name w:val="Table Professional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A78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A78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A78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A7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eWeb1">
    <w:name w:val="Table Web 1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A78D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A78D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A78DE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A78DE"/>
    <w:pPr>
      <w:spacing w:after="100"/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A78DE"/>
    <w:pPr>
      <w:spacing w:after="100"/>
      <w:ind w:left="96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A78DE"/>
    <w:pPr>
      <w:spacing w:after="100"/>
      <w:ind w:left="12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A78DE"/>
    <w:pPr>
      <w:spacing w:after="100"/>
      <w:ind w:left="144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A78DE"/>
    <w:pPr>
      <w:spacing w:after="100"/>
      <w:ind w:left="168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A78DE"/>
    <w:pPr>
      <w:spacing w:after="100"/>
      <w:ind w:left="19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character" w:customStyle="1" w:styleId="WW-Absatz-Standardschriftart">
    <w:name w:val="WW-Absatz-Standardschriftart"/>
    <w:rsid w:val="00CA5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4A5F"/>
  </w:style>
  <w:style w:type="paragraph" w:styleId="Nagwek1">
    <w:name w:val="heading 1"/>
    <w:basedOn w:val="Normalny"/>
    <w:next w:val="Normalny"/>
    <w:link w:val="Nagwek1Znak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BD4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D4414"/>
    <w:rPr>
      <w:color w:val="808080"/>
    </w:rPr>
  </w:style>
  <w:style w:type="paragraph" w:styleId="Tytu">
    <w:name w:val="Title"/>
    <w:basedOn w:val="Normalny"/>
    <w:next w:val="Normalny"/>
    <w:link w:val="TytuZnak"/>
    <w:uiPriority w:val="1"/>
    <w:qFormat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ytuZnak">
    <w:name w:val="Tytuł Znak"/>
    <w:basedOn w:val="Domylnaczcionkaakapitu"/>
    <w:link w:val="Tytu"/>
    <w:uiPriority w:val="1"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ny"/>
    <w:uiPriority w:val="4"/>
    <w:qFormat/>
    <w:rsid w:val="00BD4414"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Nagwek1Znak">
    <w:name w:val="Nagłówek 1 Znak"/>
    <w:basedOn w:val="Domylnaczcionkaakapitu"/>
    <w:link w:val="Nagwek1"/>
    <w:uiPriority w:val="3"/>
    <w:rsid w:val="00953F94"/>
    <w:rPr>
      <w:caps/>
      <w:color w:val="6E6E6E" w:themeColor="background2" w:themeShade="80"/>
      <w:spacing w:val="24"/>
    </w:rPr>
  </w:style>
  <w:style w:type="character" w:styleId="Uwydatnienie">
    <w:name w:val="Emphasis"/>
    <w:basedOn w:val="Domylnaczcionkaakapitu"/>
    <w:uiPriority w:val="9"/>
    <w:unhideWhenUsed/>
    <w:qFormat/>
    <w:rsid w:val="00BD4414"/>
    <w:rPr>
      <w:i/>
      <w:iCs/>
      <w:caps w:val="0"/>
      <w:smallCaps w:val="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4414"/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4414"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ny"/>
    <w:uiPriority w:val="8"/>
    <w:qFormat/>
    <w:rsid w:val="00BD4414"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Podpis">
    <w:name w:val="Signature"/>
    <w:basedOn w:val="Normalny"/>
    <w:link w:val="PodpisZnak"/>
    <w:uiPriority w:val="10"/>
    <w:unhideWhenUsed/>
    <w:qFormat/>
    <w:rsid w:val="00BD4414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PodpisZnak">
    <w:name w:val="Podpis Znak"/>
    <w:basedOn w:val="Domylnaczcionkaakapitu"/>
    <w:link w:val="Podpis"/>
    <w:uiPriority w:val="10"/>
    <w:rsid w:val="00962E73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8"/>
    <w:unhideWhenUsed/>
    <w:qFormat/>
    <w:rsid w:val="00BD441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Wyrnienieintensywne">
    <w:name w:val="Intense Emphasis"/>
    <w:basedOn w:val="Domylnaczcionkaakapitu"/>
    <w:uiPriority w:val="2"/>
    <w:unhideWhenUsed/>
    <w:qFormat/>
    <w:rsid w:val="00BD4414"/>
    <w:rPr>
      <w:i/>
      <w:iCs/>
      <w:caps/>
      <w:smallCaps w:val="0"/>
      <w:color w:val="332411" w:themeColor="text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BD4414"/>
    <w:rPr>
      <w:rFonts w:asciiTheme="majorHAnsi" w:eastAsiaTheme="majorEastAsia" w:hAnsiTheme="majorHAnsi" w:cstheme="majorBidi"/>
      <w:sz w:val="26"/>
      <w:szCs w:val="26"/>
    </w:rPr>
  </w:style>
  <w:style w:type="paragraph" w:styleId="Data">
    <w:name w:val="Date"/>
    <w:basedOn w:val="Normalny"/>
    <w:next w:val="Normalny"/>
    <w:link w:val="DataZnak"/>
    <w:uiPriority w:val="6"/>
    <w:unhideWhenUsed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aZnak">
    <w:name w:val="Data Znak"/>
    <w:basedOn w:val="Domylnaczcionkaakapitu"/>
    <w:link w:val="Data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ny"/>
    <w:uiPriority w:val="7"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Nagwek">
    <w:name w:val="header"/>
    <w:basedOn w:val="Normalny"/>
    <w:link w:val="NagwekZnak"/>
    <w:uiPriority w:val="99"/>
    <w:unhideWhenUsed/>
    <w:rsid w:val="00B218D0"/>
  </w:style>
  <w:style w:type="character" w:customStyle="1" w:styleId="NagwekZnak">
    <w:name w:val="Nagłówek Znak"/>
    <w:basedOn w:val="Domylnaczcionkaakapitu"/>
    <w:link w:val="Nagwek"/>
    <w:uiPriority w:val="99"/>
    <w:rsid w:val="00B218D0"/>
  </w:style>
  <w:style w:type="paragraph" w:styleId="Stopka">
    <w:name w:val="footer"/>
    <w:basedOn w:val="Normalny"/>
    <w:link w:val="StopkaZnak"/>
    <w:uiPriority w:val="99"/>
    <w:unhideWhenUsed/>
    <w:rsid w:val="00962E73"/>
  </w:style>
  <w:style w:type="character" w:customStyle="1" w:styleId="StopkaZnak">
    <w:name w:val="Stopka Znak"/>
    <w:basedOn w:val="Domylnaczcionkaakapitu"/>
    <w:link w:val="Stopka"/>
    <w:uiPriority w:val="99"/>
    <w:rsid w:val="00962E73"/>
  </w:style>
  <w:style w:type="paragraph" w:styleId="Bezodstpw">
    <w:name w:val="No Spacing"/>
    <w:uiPriority w:val="11"/>
    <w:qFormat/>
    <w:rsid w:val="0055665A"/>
  </w:style>
  <w:style w:type="paragraph" w:styleId="Bibliografia">
    <w:name w:val="Bibliography"/>
    <w:basedOn w:val="Normalny"/>
    <w:next w:val="Normalny"/>
    <w:uiPriority w:val="37"/>
    <w:semiHidden/>
    <w:unhideWhenUsed/>
    <w:rsid w:val="00AA78DE"/>
  </w:style>
  <w:style w:type="paragraph" w:styleId="Tekstblokowy">
    <w:name w:val="Block Text"/>
    <w:basedOn w:val="Normalny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A78D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A78DE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A78DE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A78DE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A78DE"/>
    <w:rPr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A78DE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A78DE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A78DE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A78DE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A78DE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A78DE"/>
    <w:rPr>
      <w:sz w:val="2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A78DE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A78DE"/>
  </w:style>
  <w:style w:type="table" w:styleId="Kolorowasiatka">
    <w:name w:val="Colorful Grid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A78DE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78DE"/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78DE"/>
    <w:rPr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78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78DE"/>
    <w:rPr>
      <w:b/>
      <w:bCs/>
      <w:sz w:val="22"/>
      <w:szCs w:val="20"/>
    </w:rPr>
  </w:style>
  <w:style w:type="table" w:styleId="Ciemnalista">
    <w:name w:val="Dark List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A78DE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A78DE"/>
  </w:style>
  <w:style w:type="character" w:styleId="Odwoanieprzypisukocowego">
    <w:name w:val="end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8DE"/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8DE"/>
    <w:rPr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zwrotnynakopercie">
    <w:name w:val="envelope return"/>
    <w:basedOn w:val="Normalny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78DE"/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Nagwek5Znak">
    <w:name w:val="Nagłówek 5 Znak"/>
    <w:basedOn w:val="Domylnaczcionkaakapitu"/>
    <w:link w:val="Nagwek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AA78DE"/>
  </w:style>
  <w:style w:type="paragraph" w:styleId="HTML-adres">
    <w:name w:val="HTML Address"/>
    <w:basedOn w:val="Normalny"/>
    <w:link w:val="HTML-adresZnak"/>
    <w:uiPriority w:val="99"/>
    <w:semiHidden/>
    <w:unhideWhenUsed/>
    <w:rsid w:val="00AA78DE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A78DE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A78D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A78DE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78DE"/>
    <w:rPr>
      <w:rFonts w:ascii="Consolas" w:hAnsi="Consolas"/>
      <w:sz w:val="2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A78D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A78DE"/>
    <w:rPr>
      <w:color w:val="59AEDB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A78DE"/>
    <w:pPr>
      <w:ind w:left="240" w:hanging="24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A78DE"/>
    <w:pPr>
      <w:ind w:left="480" w:hanging="24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A78DE"/>
    <w:pPr>
      <w:ind w:left="720" w:hanging="24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A78DE"/>
    <w:pPr>
      <w:ind w:left="960" w:hanging="24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A78DE"/>
    <w:pPr>
      <w:ind w:left="1200" w:hanging="24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A78DE"/>
    <w:pPr>
      <w:ind w:left="1440" w:hanging="24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A78DE"/>
    <w:pPr>
      <w:ind w:left="1680" w:hanging="24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A78DE"/>
    <w:pPr>
      <w:ind w:left="1920" w:hanging="24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A78DE"/>
    <w:pPr>
      <w:ind w:left="2160" w:hanging="24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FE46E2"/>
    <w:rPr>
      <w:i/>
      <w:iCs/>
      <w:color w:val="50795B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A78DE"/>
  </w:style>
  <w:style w:type="paragraph" w:styleId="Lista">
    <w:name w:val="List"/>
    <w:basedOn w:val="Normalny"/>
    <w:uiPriority w:val="99"/>
    <w:semiHidden/>
    <w:unhideWhenUsed/>
    <w:rsid w:val="00AA78DE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A78DE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A78DE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A78DE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A78DE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A78DE"/>
    <w:rPr>
      <w:rFonts w:ascii="Consolas" w:hAnsi="Consolas"/>
      <w:sz w:val="2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Wcicienormalne">
    <w:name w:val="Normal Indent"/>
    <w:basedOn w:val="Normalny"/>
    <w:uiPriority w:val="99"/>
    <w:semiHidden/>
    <w:unhideWhenUsed/>
    <w:rsid w:val="00AA78DE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A78DE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A78DE"/>
  </w:style>
  <w:style w:type="character" w:styleId="Numerstrony">
    <w:name w:val="page number"/>
    <w:basedOn w:val="Domylnaczcionkaakapitu"/>
    <w:uiPriority w:val="99"/>
    <w:semiHidden/>
    <w:unhideWhenUsed/>
    <w:rsid w:val="00AA78DE"/>
  </w:style>
  <w:style w:type="table" w:customStyle="1" w:styleId="PlainTable1">
    <w:name w:val="Plain Table 1"/>
    <w:basedOn w:val="Standardowy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Standardowy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Standardowy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Standardowy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Standardowy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A78DE"/>
    <w:rPr>
      <w:rFonts w:ascii="Consolas" w:hAnsi="Consolas"/>
      <w:sz w:val="2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AA78DE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A78DE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A78DE"/>
  </w:style>
  <w:style w:type="character" w:styleId="Wyrnieniedelikatne">
    <w:name w:val="Subtle Emphasis"/>
    <w:basedOn w:val="Domylnaczcionkaakapitu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ela-Efekty3W1">
    <w:name w:val="Table 3D effects 1"/>
    <w:basedOn w:val="Standardowy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Standardowy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A78DE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A78DE"/>
  </w:style>
  <w:style w:type="table" w:styleId="Tabela-Profesjonalny">
    <w:name w:val="Table Professional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A78D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A78D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A78DE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A78DE"/>
    <w:pPr>
      <w:spacing w:after="100"/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A78DE"/>
    <w:pPr>
      <w:spacing w:after="100"/>
      <w:ind w:left="96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A78DE"/>
    <w:pPr>
      <w:spacing w:after="100"/>
      <w:ind w:left="12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A78DE"/>
    <w:pPr>
      <w:spacing w:after="100"/>
      <w:ind w:left="144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A78DE"/>
    <w:pPr>
      <w:spacing w:after="100"/>
      <w:ind w:left="168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A78DE"/>
    <w:pPr>
      <w:spacing w:after="100"/>
      <w:ind w:left="19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character" w:customStyle="1" w:styleId="WW-Absatz-Standardschriftart">
    <w:name w:val="WW-Absatz-Standardschriftart"/>
    <w:rsid w:val="00CA52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2</TotalTime>
  <Pages>1</Pages>
  <Words>98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Komp_w_salonie</dc:creator>
  <cp:lastModifiedBy>pawel</cp:lastModifiedBy>
  <cp:revision>4</cp:revision>
  <cp:lastPrinted>2018-06-21T11:12:00Z</cp:lastPrinted>
  <dcterms:created xsi:type="dcterms:W3CDTF">2020-06-01T12:45:00Z</dcterms:created>
  <dcterms:modified xsi:type="dcterms:W3CDTF">2020-06-02T18:14:00Z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